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36"/>
          <w:szCs w:val="36"/>
        </w:rPr>
        <w:alias w:val="Titel"/>
        <w:tag w:val=""/>
        <w:id w:val="-933740756"/>
        <w:placeholder>
          <w:docPart w:val="56BE626EDB4F4B65955C44760B79779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1D37DFE1" w14:textId="27252541" w:rsidR="00D62895" w:rsidRDefault="00F01606" w:rsidP="00D62895">
          <w:pPr>
            <w:pStyle w:val="Titel"/>
            <w:spacing w:after="1000"/>
            <w:jc w:val="both"/>
            <w:rPr>
              <w:sz w:val="36"/>
              <w:szCs w:val="36"/>
            </w:rPr>
          </w:pPr>
          <w:r>
            <w:rPr>
              <w:sz w:val="36"/>
              <w:szCs w:val="36"/>
            </w:rPr>
            <w:t>Dokumentation M120</w:t>
          </w:r>
        </w:p>
      </w:sdtContent>
    </w:sdt>
    <w:p w14:paraId="03948200" w14:textId="71378177" w:rsidR="00D62895" w:rsidRPr="00FD180F" w:rsidRDefault="007569A8" w:rsidP="007569A8">
      <w:pPr>
        <w:pStyle w:val="UntertitelnichtIndexiert"/>
      </w:pPr>
      <w:r>
        <w:t xml:space="preserve">Thema: </w:t>
      </w:r>
      <w:sdt>
        <w:sdtPr>
          <w:alias w:val="Betreff"/>
          <w:tag w:val=""/>
          <w:id w:val="687183049"/>
          <w:placeholder>
            <w:docPart w:val="53F328536CB3484AAED7BDD54B353D8D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F01606">
            <w:t>Benutzerschnittstellen implementieren</w:t>
          </w:r>
        </w:sdtContent>
      </w:sdt>
    </w:p>
    <w:p w14:paraId="734BE382" w14:textId="77777777" w:rsidR="00D62895" w:rsidRDefault="00D62895" w:rsidP="00F12074">
      <w:pPr>
        <w:pStyle w:val="UntertitelnichtIndexiert"/>
      </w:pPr>
      <w:r>
        <w:t>Dokumentinformationen</w:t>
      </w:r>
    </w:p>
    <w:p w14:paraId="4163E431" w14:textId="36109187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Dateiname:</w:t>
      </w:r>
      <w:r>
        <w:rPr>
          <w:sz w:val="20"/>
          <w:szCs w:val="20"/>
        </w:rPr>
        <w:tab/>
      </w:r>
      <w:r w:rsidR="00F01606">
        <w:rPr>
          <w:sz w:val="20"/>
          <w:szCs w:val="20"/>
        </w:rPr>
        <w:t>Dokumentation 120</w:t>
      </w:r>
    </w:p>
    <w:p w14:paraId="30361048" w14:textId="3987EBD0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Speicherdatum:</w:t>
      </w:r>
      <w:r>
        <w:rPr>
          <w:sz w:val="20"/>
          <w:szCs w:val="20"/>
        </w:rPr>
        <w:tab/>
      </w:r>
      <w:r w:rsidR="00AB7C3C">
        <w:rPr>
          <w:sz w:val="20"/>
          <w:szCs w:val="20"/>
        </w:rPr>
        <w:fldChar w:fldCharType="begin"/>
      </w:r>
      <w:r w:rsidR="00AB7C3C">
        <w:rPr>
          <w:sz w:val="20"/>
          <w:szCs w:val="20"/>
        </w:rPr>
        <w:instrText xml:space="preserve"> SAVEDATE   \* MERGEFORMAT </w:instrText>
      </w:r>
      <w:r w:rsidR="00AB7C3C">
        <w:rPr>
          <w:sz w:val="20"/>
          <w:szCs w:val="20"/>
        </w:rPr>
        <w:fldChar w:fldCharType="separate"/>
      </w:r>
      <w:r w:rsidR="00F01606">
        <w:rPr>
          <w:noProof/>
          <w:sz w:val="20"/>
          <w:szCs w:val="20"/>
        </w:rPr>
        <w:t>31.05.2021 10:37:00</w:t>
      </w:r>
      <w:r w:rsidR="00AB7C3C">
        <w:rPr>
          <w:sz w:val="20"/>
          <w:szCs w:val="20"/>
        </w:rPr>
        <w:fldChar w:fldCharType="end"/>
      </w:r>
    </w:p>
    <w:p w14:paraId="251B63E3" w14:textId="77777777" w:rsidR="00D62895" w:rsidRDefault="00D62895" w:rsidP="00F12074">
      <w:pPr>
        <w:pStyle w:val="UntertitelnichtIndexiert"/>
      </w:pPr>
      <w:r>
        <w:t>Autoreninformationen</w:t>
      </w:r>
    </w:p>
    <w:p w14:paraId="26D3CB1E" w14:textId="6C2EC4ED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Autor:</w:t>
      </w: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Autor"/>
          <w:tag w:val=""/>
          <w:id w:val="2028292643"/>
          <w:placeholder>
            <w:docPart w:val="0D06490585C7427D9C19612E213C8B7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746101">
            <w:rPr>
              <w:sz w:val="20"/>
              <w:szCs w:val="20"/>
            </w:rPr>
            <w:t>Nikolai</w:t>
          </w:r>
          <w:r w:rsidR="00F01606">
            <w:rPr>
              <w:sz w:val="20"/>
              <w:szCs w:val="20"/>
            </w:rPr>
            <w:t xml:space="preserve"> &amp; Dennis</w:t>
          </w:r>
        </w:sdtContent>
      </w:sdt>
    </w:p>
    <w:p w14:paraId="2623F499" w14:textId="77777777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E-Mail:</w:t>
      </w: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Firmen-E-Mail-Adresse"/>
          <w:tag w:val=""/>
          <w:id w:val="-573276769"/>
          <w:placeholder>
            <w:docPart w:val="83FC48D07CDA4AAC8855D95CFEB48F54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76568B">
            <w:rPr>
              <w:sz w:val="20"/>
              <w:szCs w:val="20"/>
            </w:rPr>
            <w:t>ni</w:t>
          </w:r>
          <w:r w:rsidR="00AB7C3C">
            <w:rPr>
              <w:sz w:val="20"/>
              <w:szCs w:val="20"/>
            </w:rPr>
            <w:t>kolai.schunk@noseryoung.ch</w:t>
          </w:r>
        </w:sdtContent>
      </w:sdt>
    </w:p>
    <w:p w14:paraId="4C6B5BFC" w14:textId="77777777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Tel:</w:t>
      </w:r>
      <w:r>
        <w:rPr>
          <w:sz w:val="20"/>
          <w:szCs w:val="20"/>
        </w:rPr>
        <w:tab/>
        <w:t>+41</w:t>
      </w:r>
      <w:r w:rsidR="00AB7C3C">
        <w:rPr>
          <w:sz w:val="20"/>
          <w:szCs w:val="20"/>
        </w:rPr>
        <w:t xml:space="preserve"> 78 406 73 65</w:t>
      </w:r>
    </w:p>
    <w:p w14:paraId="4DB4BA8C" w14:textId="77777777" w:rsidR="00D62895" w:rsidRDefault="00D62895" w:rsidP="00D62895">
      <w:pPr>
        <w:spacing w:after="200" w:line="276" w:lineRule="auto"/>
      </w:pPr>
    </w:p>
    <w:p w14:paraId="29656B32" w14:textId="77777777" w:rsidR="00D62895" w:rsidRDefault="00D62895" w:rsidP="00D62895">
      <w:pPr>
        <w:spacing w:after="200" w:line="276" w:lineRule="auto"/>
        <w:sectPr w:rsidR="00D62895" w:rsidSect="0076568B">
          <w:headerReference w:type="default" r:id="rId12"/>
          <w:footerReference w:type="default" r:id="rId13"/>
          <w:pgSz w:w="11906" w:h="16838" w:code="9"/>
          <w:pgMar w:top="2268" w:right="1134" w:bottom="1134" w:left="1418" w:header="709" w:footer="709" w:gutter="0"/>
          <w:cols w:space="708"/>
          <w:vAlign w:val="bottom"/>
          <w:docGrid w:linePitch="360"/>
        </w:sectPr>
      </w:pPr>
    </w:p>
    <w:p w14:paraId="32CE2AF1" w14:textId="77777777" w:rsidR="00F12074" w:rsidRPr="00E04241" w:rsidRDefault="00F12074" w:rsidP="00F12074">
      <w:pPr>
        <w:pStyle w:val="UntertitelnichtIndexiert"/>
      </w:pPr>
      <w:r>
        <w:lastRenderedPageBreak/>
        <w:t>Inhaltsverzeichnis</w:t>
      </w:r>
    </w:p>
    <w:p w14:paraId="2A5227DC" w14:textId="77777777" w:rsidR="00910101" w:rsidRDefault="001B4442">
      <w:pPr>
        <w:pStyle w:val="Verzeichnis1"/>
        <w:rPr>
          <w:rFonts w:asciiTheme="minorHAnsi" w:hAnsiTheme="minorHAnsi"/>
          <w:sz w:val="22"/>
        </w:rPr>
      </w:pPr>
      <w:r>
        <w:fldChar w:fldCharType="begin"/>
      </w:r>
      <w:r>
        <w:instrText xml:space="preserve"> TOC \o "1-2" \h \z \t "Untertitel;1" </w:instrText>
      </w:r>
      <w:r>
        <w:fldChar w:fldCharType="separate"/>
      </w:r>
      <w:hyperlink w:anchor="_Toc449701427" w:history="1">
        <w:r w:rsidR="00910101" w:rsidRPr="00312AF8">
          <w:rPr>
            <w:rStyle w:val="Hyperlink"/>
          </w:rPr>
          <w:t>Abbildungsverzeichnis</w:t>
        </w:r>
        <w:r w:rsidR="00910101">
          <w:rPr>
            <w:webHidden/>
          </w:rPr>
          <w:tab/>
        </w:r>
        <w:r w:rsidR="00910101">
          <w:rPr>
            <w:webHidden/>
          </w:rPr>
          <w:fldChar w:fldCharType="begin"/>
        </w:r>
        <w:r w:rsidR="00910101">
          <w:rPr>
            <w:webHidden/>
          </w:rPr>
          <w:instrText xml:space="preserve"> PAGEREF _Toc449701427 \h </w:instrText>
        </w:r>
        <w:r w:rsidR="00910101">
          <w:rPr>
            <w:webHidden/>
          </w:rPr>
        </w:r>
        <w:r w:rsidR="00910101">
          <w:rPr>
            <w:webHidden/>
          </w:rPr>
          <w:fldChar w:fldCharType="separate"/>
        </w:r>
        <w:r w:rsidR="00746101">
          <w:rPr>
            <w:webHidden/>
          </w:rPr>
          <w:t>2</w:t>
        </w:r>
        <w:r w:rsidR="00910101">
          <w:rPr>
            <w:webHidden/>
          </w:rPr>
          <w:fldChar w:fldCharType="end"/>
        </w:r>
      </w:hyperlink>
    </w:p>
    <w:p w14:paraId="2CCFE144" w14:textId="77777777" w:rsidR="00910101" w:rsidRDefault="00393BA9">
      <w:pPr>
        <w:pStyle w:val="Verzeichnis1"/>
        <w:rPr>
          <w:rFonts w:asciiTheme="minorHAnsi" w:hAnsiTheme="minorHAnsi"/>
          <w:sz w:val="22"/>
        </w:rPr>
      </w:pPr>
      <w:hyperlink w:anchor="_Toc449701428" w:history="1">
        <w:r w:rsidR="00910101" w:rsidRPr="00312AF8">
          <w:rPr>
            <w:rStyle w:val="Hyperlink"/>
          </w:rPr>
          <w:t>Tabellenverzeichnis</w:t>
        </w:r>
        <w:r w:rsidR="00910101">
          <w:rPr>
            <w:webHidden/>
          </w:rPr>
          <w:tab/>
        </w:r>
        <w:r w:rsidR="00910101">
          <w:rPr>
            <w:webHidden/>
          </w:rPr>
          <w:fldChar w:fldCharType="begin"/>
        </w:r>
        <w:r w:rsidR="00910101">
          <w:rPr>
            <w:webHidden/>
          </w:rPr>
          <w:instrText xml:space="preserve"> PAGEREF _Toc449701428 \h </w:instrText>
        </w:r>
        <w:r w:rsidR="00910101">
          <w:rPr>
            <w:webHidden/>
          </w:rPr>
        </w:r>
        <w:r w:rsidR="00910101">
          <w:rPr>
            <w:webHidden/>
          </w:rPr>
          <w:fldChar w:fldCharType="separate"/>
        </w:r>
        <w:r w:rsidR="00746101">
          <w:rPr>
            <w:webHidden/>
          </w:rPr>
          <w:t>2</w:t>
        </w:r>
        <w:r w:rsidR="00910101">
          <w:rPr>
            <w:webHidden/>
          </w:rPr>
          <w:fldChar w:fldCharType="end"/>
        </w:r>
      </w:hyperlink>
    </w:p>
    <w:p w14:paraId="3E01A5FA" w14:textId="77777777" w:rsidR="00910101" w:rsidRDefault="00393BA9">
      <w:pPr>
        <w:pStyle w:val="Verzeichnis1"/>
        <w:rPr>
          <w:rFonts w:asciiTheme="minorHAnsi" w:hAnsiTheme="minorHAnsi"/>
          <w:sz w:val="22"/>
        </w:rPr>
      </w:pPr>
      <w:hyperlink w:anchor="_Toc449701429" w:history="1">
        <w:r w:rsidR="00910101" w:rsidRPr="00312AF8">
          <w:rPr>
            <w:rStyle w:val="Hyperlink"/>
          </w:rPr>
          <w:t>Änderungsgeschichte</w:t>
        </w:r>
        <w:r w:rsidR="00910101">
          <w:rPr>
            <w:webHidden/>
          </w:rPr>
          <w:tab/>
        </w:r>
        <w:r w:rsidR="00910101">
          <w:rPr>
            <w:webHidden/>
          </w:rPr>
          <w:fldChar w:fldCharType="begin"/>
        </w:r>
        <w:r w:rsidR="00910101">
          <w:rPr>
            <w:webHidden/>
          </w:rPr>
          <w:instrText xml:space="preserve"> PAGEREF _Toc449701429 \h </w:instrText>
        </w:r>
        <w:r w:rsidR="00910101">
          <w:rPr>
            <w:webHidden/>
          </w:rPr>
        </w:r>
        <w:r w:rsidR="00910101">
          <w:rPr>
            <w:webHidden/>
          </w:rPr>
          <w:fldChar w:fldCharType="separate"/>
        </w:r>
        <w:r w:rsidR="00746101">
          <w:rPr>
            <w:webHidden/>
          </w:rPr>
          <w:t>2</w:t>
        </w:r>
        <w:r w:rsidR="00910101">
          <w:rPr>
            <w:webHidden/>
          </w:rPr>
          <w:fldChar w:fldCharType="end"/>
        </w:r>
      </w:hyperlink>
    </w:p>
    <w:p w14:paraId="60492B1B" w14:textId="77777777" w:rsidR="00910101" w:rsidRDefault="00393BA9">
      <w:pPr>
        <w:pStyle w:val="Verzeichnis1"/>
        <w:rPr>
          <w:rFonts w:asciiTheme="minorHAnsi" w:hAnsiTheme="minorHAnsi"/>
          <w:sz w:val="22"/>
        </w:rPr>
      </w:pPr>
      <w:hyperlink w:anchor="_Toc449701430" w:history="1">
        <w:r w:rsidR="00910101" w:rsidRPr="00312AF8">
          <w:rPr>
            <w:rStyle w:val="Hyperlink"/>
          </w:rPr>
          <w:t>1</w:t>
        </w:r>
        <w:r w:rsidR="00910101">
          <w:rPr>
            <w:rFonts w:asciiTheme="minorHAnsi" w:hAnsiTheme="minorHAnsi"/>
            <w:sz w:val="22"/>
          </w:rPr>
          <w:tab/>
        </w:r>
        <w:r w:rsidR="00910101" w:rsidRPr="00312AF8">
          <w:rPr>
            <w:rStyle w:val="Hyperlink"/>
          </w:rPr>
          <w:t>Einleitung</w:t>
        </w:r>
        <w:r w:rsidR="00910101">
          <w:rPr>
            <w:webHidden/>
          </w:rPr>
          <w:tab/>
        </w:r>
        <w:r w:rsidR="00910101">
          <w:rPr>
            <w:webHidden/>
          </w:rPr>
          <w:fldChar w:fldCharType="begin"/>
        </w:r>
        <w:r w:rsidR="00910101">
          <w:rPr>
            <w:webHidden/>
          </w:rPr>
          <w:instrText xml:space="preserve"> PAGEREF _Toc449701430 \h </w:instrText>
        </w:r>
        <w:r w:rsidR="00910101">
          <w:rPr>
            <w:webHidden/>
          </w:rPr>
        </w:r>
        <w:r w:rsidR="00910101">
          <w:rPr>
            <w:webHidden/>
          </w:rPr>
          <w:fldChar w:fldCharType="separate"/>
        </w:r>
        <w:r w:rsidR="00746101">
          <w:rPr>
            <w:webHidden/>
          </w:rPr>
          <w:t>3</w:t>
        </w:r>
        <w:r w:rsidR="00910101">
          <w:rPr>
            <w:webHidden/>
          </w:rPr>
          <w:fldChar w:fldCharType="end"/>
        </w:r>
      </w:hyperlink>
    </w:p>
    <w:p w14:paraId="720788FE" w14:textId="77777777" w:rsidR="00910101" w:rsidRDefault="00393BA9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449701431" w:history="1">
        <w:r w:rsidR="00910101" w:rsidRPr="00312AF8">
          <w:rPr>
            <w:rStyle w:val="Hyperlink"/>
            <w:rFonts w:cs="Arial"/>
            <w:noProof/>
          </w:rPr>
          <w:t>1.1</w:t>
        </w:r>
        <w:r w:rsidR="00910101">
          <w:rPr>
            <w:rFonts w:asciiTheme="minorHAnsi" w:hAnsiTheme="minorHAnsi"/>
            <w:noProof/>
            <w:sz w:val="22"/>
          </w:rPr>
          <w:tab/>
        </w:r>
        <w:r w:rsidR="00910101" w:rsidRPr="00312AF8">
          <w:rPr>
            <w:rStyle w:val="Hyperlink"/>
            <w:rFonts w:cs="Arial"/>
            <w:noProof/>
          </w:rPr>
          <w:t>Sinn und Zweck</w:t>
        </w:r>
        <w:r w:rsidR="00910101">
          <w:rPr>
            <w:noProof/>
            <w:webHidden/>
          </w:rPr>
          <w:tab/>
        </w:r>
        <w:r w:rsidR="00910101">
          <w:rPr>
            <w:noProof/>
            <w:webHidden/>
          </w:rPr>
          <w:fldChar w:fldCharType="begin"/>
        </w:r>
        <w:r w:rsidR="00910101">
          <w:rPr>
            <w:noProof/>
            <w:webHidden/>
          </w:rPr>
          <w:instrText xml:space="preserve"> PAGEREF _Toc449701431 \h </w:instrText>
        </w:r>
        <w:r w:rsidR="00910101">
          <w:rPr>
            <w:noProof/>
            <w:webHidden/>
          </w:rPr>
        </w:r>
        <w:r w:rsidR="00910101">
          <w:rPr>
            <w:noProof/>
            <w:webHidden/>
          </w:rPr>
          <w:fldChar w:fldCharType="separate"/>
        </w:r>
        <w:r w:rsidR="00746101">
          <w:rPr>
            <w:noProof/>
            <w:webHidden/>
          </w:rPr>
          <w:t>3</w:t>
        </w:r>
        <w:r w:rsidR="00910101">
          <w:rPr>
            <w:noProof/>
            <w:webHidden/>
          </w:rPr>
          <w:fldChar w:fldCharType="end"/>
        </w:r>
      </w:hyperlink>
    </w:p>
    <w:p w14:paraId="261F5E7A" w14:textId="77777777" w:rsidR="00910101" w:rsidRDefault="00393BA9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449701432" w:history="1">
        <w:r w:rsidR="00910101" w:rsidRPr="00312AF8">
          <w:rPr>
            <w:rStyle w:val="Hyperlink"/>
            <w:noProof/>
          </w:rPr>
          <w:t>1.2</w:t>
        </w:r>
        <w:r w:rsidR="00910101">
          <w:rPr>
            <w:rFonts w:asciiTheme="minorHAnsi" w:hAnsiTheme="minorHAnsi"/>
            <w:noProof/>
            <w:sz w:val="22"/>
          </w:rPr>
          <w:tab/>
        </w:r>
        <w:r w:rsidR="00910101" w:rsidRPr="00312AF8">
          <w:rPr>
            <w:rStyle w:val="Hyperlink"/>
            <w:noProof/>
          </w:rPr>
          <w:t>Referenzdokumente</w:t>
        </w:r>
        <w:r w:rsidR="00910101">
          <w:rPr>
            <w:noProof/>
            <w:webHidden/>
          </w:rPr>
          <w:tab/>
        </w:r>
        <w:r w:rsidR="00910101">
          <w:rPr>
            <w:noProof/>
            <w:webHidden/>
          </w:rPr>
          <w:fldChar w:fldCharType="begin"/>
        </w:r>
        <w:r w:rsidR="00910101">
          <w:rPr>
            <w:noProof/>
            <w:webHidden/>
          </w:rPr>
          <w:instrText xml:space="preserve"> PAGEREF _Toc449701432 \h </w:instrText>
        </w:r>
        <w:r w:rsidR="00910101">
          <w:rPr>
            <w:noProof/>
            <w:webHidden/>
          </w:rPr>
        </w:r>
        <w:r w:rsidR="00910101">
          <w:rPr>
            <w:noProof/>
            <w:webHidden/>
          </w:rPr>
          <w:fldChar w:fldCharType="separate"/>
        </w:r>
        <w:r w:rsidR="00746101">
          <w:rPr>
            <w:noProof/>
            <w:webHidden/>
          </w:rPr>
          <w:t>3</w:t>
        </w:r>
        <w:r w:rsidR="00910101">
          <w:rPr>
            <w:noProof/>
            <w:webHidden/>
          </w:rPr>
          <w:fldChar w:fldCharType="end"/>
        </w:r>
      </w:hyperlink>
    </w:p>
    <w:p w14:paraId="1C783EDF" w14:textId="77777777" w:rsidR="00910101" w:rsidRDefault="00393BA9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449701433" w:history="1">
        <w:r w:rsidR="00910101" w:rsidRPr="00312AF8">
          <w:rPr>
            <w:rStyle w:val="Hyperlink"/>
            <w:rFonts w:cs="Arial"/>
            <w:noProof/>
          </w:rPr>
          <w:t>1.3</w:t>
        </w:r>
        <w:r w:rsidR="00910101">
          <w:rPr>
            <w:rFonts w:asciiTheme="minorHAnsi" w:hAnsiTheme="minorHAnsi"/>
            <w:noProof/>
            <w:sz w:val="22"/>
          </w:rPr>
          <w:tab/>
        </w:r>
        <w:r w:rsidR="00910101" w:rsidRPr="00312AF8">
          <w:rPr>
            <w:rStyle w:val="Hyperlink"/>
            <w:rFonts w:cs="Arial"/>
            <w:noProof/>
          </w:rPr>
          <w:t>Abkürzungen</w:t>
        </w:r>
        <w:r w:rsidR="00910101">
          <w:rPr>
            <w:noProof/>
            <w:webHidden/>
          </w:rPr>
          <w:tab/>
        </w:r>
        <w:r w:rsidR="00910101">
          <w:rPr>
            <w:noProof/>
            <w:webHidden/>
          </w:rPr>
          <w:fldChar w:fldCharType="begin"/>
        </w:r>
        <w:r w:rsidR="00910101">
          <w:rPr>
            <w:noProof/>
            <w:webHidden/>
          </w:rPr>
          <w:instrText xml:space="preserve"> PAGEREF _Toc449701433 \h </w:instrText>
        </w:r>
        <w:r w:rsidR="00910101">
          <w:rPr>
            <w:noProof/>
            <w:webHidden/>
          </w:rPr>
        </w:r>
        <w:r w:rsidR="00910101">
          <w:rPr>
            <w:noProof/>
            <w:webHidden/>
          </w:rPr>
          <w:fldChar w:fldCharType="separate"/>
        </w:r>
        <w:r w:rsidR="00746101">
          <w:rPr>
            <w:noProof/>
            <w:webHidden/>
          </w:rPr>
          <w:t>3</w:t>
        </w:r>
        <w:r w:rsidR="00910101">
          <w:rPr>
            <w:noProof/>
            <w:webHidden/>
          </w:rPr>
          <w:fldChar w:fldCharType="end"/>
        </w:r>
      </w:hyperlink>
    </w:p>
    <w:p w14:paraId="4C10AE9A" w14:textId="77777777" w:rsidR="00910101" w:rsidRDefault="00393BA9">
      <w:pPr>
        <w:pStyle w:val="Verzeichnis1"/>
        <w:rPr>
          <w:rFonts w:asciiTheme="minorHAnsi" w:hAnsiTheme="minorHAnsi"/>
          <w:sz w:val="22"/>
        </w:rPr>
      </w:pPr>
      <w:hyperlink w:anchor="_Toc449701434" w:history="1">
        <w:r w:rsidR="00910101" w:rsidRPr="00312AF8">
          <w:rPr>
            <w:rStyle w:val="Hyperlink"/>
          </w:rPr>
          <w:t>2</w:t>
        </w:r>
        <w:r w:rsidR="00910101">
          <w:rPr>
            <w:rFonts w:asciiTheme="minorHAnsi" w:hAnsiTheme="minorHAnsi"/>
            <w:sz w:val="22"/>
          </w:rPr>
          <w:tab/>
        </w:r>
        <w:r w:rsidR="00910101" w:rsidRPr="00312AF8">
          <w:rPr>
            <w:rStyle w:val="Hyperlink"/>
          </w:rPr>
          <w:t>Überschrift</w:t>
        </w:r>
        <w:r w:rsidR="00910101">
          <w:rPr>
            <w:webHidden/>
          </w:rPr>
          <w:tab/>
        </w:r>
        <w:r w:rsidR="00910101">
          <w:rPr>
            <w:webHidden/>
          </w:rPr>
          <w:fldChar w:fldCharType="begin"/>
        </w:r>
        <w:r w:rsidR="00910101">
          <w:rPr>
            <w:webHidden/>
          </w:rPr>
          <w:instrText xml:space="preserve"> PAGEREF _Toc449701434 \h </w:instrText>
        </w:r>
        <w:r w:rsidR="00910101">
          <w:rPr>
            <w:webHidden/>
          </w:rPr>
        </w:r>
        <w:r w:rsidR="00910101">
          <w:rPr>
            <w:webHidden/>
          </w:rPr>
          <w:fldChar w:fldCharType="separate"/>
        </w:r>
        <w:r w:rsidR="00746101">
          <w:rPr>
            <w:webHidden/>
          </w:rPr>
          <w:t>3</w:t>
        </w:r>
        <w:r w:rsidR="00910101">
          <w:rPr>
            <w:webHidden/>
          </w:rPr>
          <w:fldChar w:fldCharType="end"/>
        </w:r>
      </w:hyperlink>
    </w:p>
    <w:p w14:paraId="37072FA0" w14:textId="77777777" w:rsidR="00910101" w:rsidRDefault="00393BA9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449701435" w:history="1">
        <w:r w:rsidR="00910101" w:rsidRPr="00312AF8">
          <w:rPr>
            <w:rStyle w:val="Hyperlink"/>
            <w:noProof/>
          </w:rPr>
          <w:t>2.1</w:t>
        </w:r>
        <w:r w:rsidR="00910101">
          <w:rPr>
            <w:rFonts w:asciiTheme="minorHAnsi" w:hAnsiTheme="minorHAnsi"/>
            <w:noProof/>
            <w:sz w:val="22"/>
          </w:rPr>
          <w:tab/>
        </w:r>
        <w:r w:rsidR="00910101" w:rsidRPr="00312AF8">
          <w:rPr>
            <w:rStyle w:val="Hyperlink"/>
            <w:noProof/>
          </w:rPr>
          <w:t>Überschrift 2</w:t>
        </w:r>
        <w:r w:rsidR="00910101">
          <w:rPr>
            <w:noProof/>
            <w:webHidden/>
          </w:rPr>
          <w:tab/>
        </w:r>
        <w:r w:rsidR="00910101">
          <w:rPr>
            <w:noProof/>
            <w:webHidden/>
          </w:rPr>
          <w:fldChar w:fldCharType="begin"/>
        </w:r>
        <w:r w:rsidR="00910101">
          <w:rPr>
            <w:noProof/>
            <w:webHidden/>
          </w:rPr>
          <w:instrText xml:space="preserve"> PAGEREF _Toc449701435 \h </w:instrText>
        </w:r>
        <w:r w:rsidR="00910101">
          <w:rPr>
            <w:noProof/>
            <w:webHidden/>
          </w:rPr>
        </w:r>
        <w:r w:rsidR="00910101">
          <w:rPr>
            <w:noProof/>
            <w:webHidden/>
          </w:rPr>
          <w:fldChar w:fldCharType="separate"/>
        </w:r>
        <w:r w:rsidR="00746101">
          <w:rPr>
            <w:noProof/>
            <w:webHidden/>
          </w:rPr>
          <w:t>3</w:t>
        </w:r>
        <w:r w:rsidR="00910101">
          <w:rPr>
            <w:noProof/>
            <w:webHidden/>
          </w:rPr>
          <w:fldChar w:fldCharType="end"/>
        </w:r>
      </w:hyperlink>
    </w:p>
    <w:p w14:paraId="29BAD342" w14:textId="77777777" w:rsidR="00D62895" w:rsidRDefault="001B4442" w:rsidP="00A50B26">
      <w:pPr>
        <w:pStyle w:val="Untertitel"/>
      </w:pPr>
      <w:r>
        <w:fldChar w:fldCharType="end"/>
      </w:r>
      <w:bookmarkStart w:id="0" w:name="_Toc449701427"/>
      <w:r w:rsidR="00D62895">
        <w:t>Abbildungsverzeichnis</w:t>
      </w:r>
      <w:bookmarkEnd w:id="0"/>
    </w:p>
    <w:p w14:paraId="7F476569" w14:textId="77777777" w:rsidR="00D62895" w:rsidRDefault="00E065D4" w:rsidP="00D62895">
      <w:r>
        <w:rPr>
          <w:b/>
          <w:bCs/>
          <w:noProof/>
          <w:lang w:val="de-DE"/>
        </w:rPr>
        <w:fldChar w:fldCharType="begin"/>
      </w:r>
      <w:r>
        <w:rPr>
          <w:b/>
          <w:bCs/>
          <w:noProof/>
          <w:lang w:val="de-DE"/>
        </w:rPr>
        <w:instrText xml:space="preserve"> TOC \h \z \c "Abbildung" </w:instrText>
      </w:r>
      <w:r>
        <w:rPr>
          <w:b/>
          <w:bCs/>
          <w:noProof/>
          <w:lang w:val="de-DE"/>
        </w:rPr>
        <w:fldChar w:fldCharType="separate"/>
      </w:r>
      <w:r w:rsidR="00910101">
        <w:rPr>
          <w:b/>
          <w:bCs/>
          <w:noProof/>
          <w:lang w:val="de-DE"/>
        </w:rPr>
        <w:t>Es konnten keine Einträge für ein Abbildungsverzeichnis gefunden werden.</w:t>
      </w:r>
      <w:r>
        <w:rPr>
          <w:b/>
          <w:bCs/>
          <w:noProof/>
          <w:lang w:val="de-DE"/>
        </w:rPr>
        <w:fldChar w:fldCharType="end"/>
      </w:r>
    </w:p>
    <w:p w14:paraId="710A768F" w14:textId="77777777" w:rsidR="00D62895" w:rsidRDefault="00D62895" w:rsidP="00A50B26">
      <w:pPr>
        <w:pStyle w:val="Untertitel"/>
      </w:pPr>
      <w:bookmarkStart w:id="1" w:name="_Toc449701428"/>
      <w:r>
        <w:t>Tabellenverzeichnis</w:t>
      </w:r>
      <w:bookmarkEnd w:id="1"/>
    </w:p>
    <w:p w14:paraId="3973513F" w14:textId="77777777" w:rsidR="00910101" w:rsidRDefault="00D62895">
      <w:pPr>
        <w:pStyle w:val="Abbildungsverzeichnis"/>
        <w:tabs>
          <w:tab w:val="right" w:leader="dot" w:pos="9344"/>
        </w:tabs>
        <w:rPr>
          <w:rFonts w:asciiTheme="minorHAnsi" w:hAnsiTheme="minorHAnsi"/>
          <w:noProof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449701436" w:history="1">
        <w:r w:rsidR="00910101" w:rsidRPr="00C72152">
          <w:rPr>
            <w:rStyle w:val="Hyperlink"/>
            <w:noProof/>
          </w:rPr>
          <w:t>Tabelle 1 Versionen</w:t>
        </w:r>
        <w:r w:rsidR="00910101">
          <w:rPr>
            <w:noProof/>
            <w:webHidden/>
          </w:rPr>
          <w:tab/>
        </w:r>
        <w:r w:rsidR="00910101">
          <w:rPr>
            <w:noProof/>
            <w:webHidden/>
          </w:rPr>
          <w:fldChar w:fldCharType="begin"/>
        </w:r>
        <w:r w:rsidR="00910101">
          <w:rPr>
            <w:noProof/>
            <w:webHidden/>
          </w:rPr>
          <w:instrText xml:space="preserve"> PAGEREF _Toc449701436 \h </w:instrText>
        </w:r>
        <w:r w:rsidR="00910101">
          <w:rPr>
            <w:noProof/>
            <w:webHidden/>
          </w:rPr>
        </w:r>
        <w:r w:rsidR="00910101">
          <w:rPr>
            <w:noProof/>
            <w:webHidden/>
          </w:rPr>
          <w:fldChar w:fldCharType="separate"/>
        </w:r>
        <w:r w:rsidR="00746101">
          <w:rPr>
            <w:noProof/>
            <w:webHidden/>
          </w:rPr>
          <w:t>2</w:t>
        </w:r>
        <w:r w:rsidR="00910101">
          <w:rPr>
            <w:noProof/>
            <w:webHidden/>
          </w:rPr>
          <w:fldChar w:fldCharType="end"/>
        </w:r>
      </w:hyperlink>
    </w:p>
    <w:p w14:paraId="1800BD20" w14:textId="77777777" w:rsidR="00910101" w:rsidRDefault="00393BA9">
      <w:pPr>
        <w:pStyle w:val="Abbildungsverzeichnis"/>
        <w:tabs>
          <w:tab w:val="right" w:leader="dot" w:pos="9344"/>
        </w:tabs>
        <w:rPr>
          <w:rFonts w:asciiTheme="minorHAnsi" w:hAnsiTheme="minorHAnsi"/>
          <w:noProof/>
        </w:rPr>
      </w:pPr>
      <w:hyperlink w:anchor="_Toc449701437" w:history="1">
        <w:r w:rsidR="00910101" w:rsidRPr="00C72152">
          <w:rPr>
            <w:rStyle w:val="Hyperlink"/>
            <w:rFonts w:cs="Arial"/>
            <w:noProof/>
          </w:rPr>
          <w:t>Tabelle 2 Abkürzungen</w:t>
        </w:r>
        <w:r w:rsidR="00910101">
          <w:rPr>
            <w:noProof/>
            <w:webHidden/>
          </w:rPr>
          <w:tab/>
        </w:r>
        <w:r w:rsidR="00910101">
          <w:rPr>
            <w:noProof/>
            <w:webHidden/>
          </w:rPr>
          <w:fldChar w:fldCharType="begin"/>
        </w:r>
        <w:r w:rsidR="00910101">
          <w:rPr>
            <w:noProof/>
            <w:webHidden/>
          </w:rPr>
          <w:instrText xml:space="preserve"> PAGEREF _Toc449701437 \h </w:instrText>
        </w:r>
        <w:r w:rsidR="00910101">
          <w:rPr>
            <w:noProof/>
            <w:webHidden/>
          </w:rPr>
        </w:r>
        <w:r w:rsidR="00910101">
          <w:rPr>
            <w:noProof/>
            <w:webHidden/>
          </w:rPr>
          <w:fldChar w:fldCharType="separate"/>
        </w:r>
        <w:r w:rsidR="00746101">
          <w:rPr>
            <w:noProof/>
            <w:webHidden/>
          </w:rPr>
          <w:t>3</w:t>
        </w:r>
        <w:r w:rsidR="00910101">
          <w:rPr>
            <w:noProof/>
            <w:webHidden/>
          </w:rPr>
          <w:fldChar w:fldCharType="end"/>
        </w:r>
      </w:hyperlink>
    </w:p>
    <w:p w14:paraId="6F6422EE" w14:textId="77777777" w:rsidR="00D62895" w:rsidRDefault="00D62895" w:rsidP="00A50B26">
      <w:pPr>
        <w:pStyle w:val="Untertitel"/>
      </w:pPr>
      <w:r>
        <w:fldChar w:fldCharType="end"/>
      </w:r>
      <w:bookmarkStart w:id="2" w:name="_Toc449701429"/>
      <w:r>
        <w:t>Änderungsgeschichte</w:t>
      </w:r>
      <w:bookmarkEnd w:id="2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678"/>
        <w:gridCol w:w="1400"/>
        <w:gridCol w:w="4752"/>
      </w:tblGrid>
      <w:tr w:rsidR="00F53DC4" w:rsidRPr="005F4495" w14:paraId="5439BE7E" w14:textId="77777777" w:rsidTr="00765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9CE80A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Version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7EB0E8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Datum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559611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Autor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6ABF4E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Details</w:t>
            </w:r>
          </w:p>
        </w:tc>
      </w:tr>
      <w:tr w:rsidR="00F53DC4" w14:paraId="4666EF34" w14:textId="77777777" w:rsidTr="00812836">
        <w:trPr>
          <w:trHeight w:val="2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4DD997" w14:textId="77777777" w:rsidR="00F53DC4" w:rsidRDefault="0008552E" w:rsidP="0076568B">
            <w:pPr>
              <w:pStyle w:val="Tabelleninhalt"/>
            </w:pPr>
            <w:r>
              <w:t>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A16354" w14:textId="77777777" w:rsidR="00F53DC4" w:rsidRDefault="00F53DC4" w:rsidP="0076568B">
            <w:pPr>
              <w:pStyle w:val="Tabelleninhal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6C4F74" w14:textId="77777777" w:rsidR="00F53DC4" w:rsidRDefault="00F53DC4" w:rsidP="0076568B">
            <w:pPr>
              <w:pStyle w:val="Tabelleninhalt"/>
            </w:pP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30E8FC" w14:textId="77777777" w:rsidR="00F53DC4" w:rsidRDefault="00F53DC4" w:rsidP="0076568B">
            <w:pPr>
              <w:pStyle w:val="Tabelleninhalt"/>
            </w:pPr>
            <w:r>
              <w:t>Dokument erstellt</w:t>
            </w:r>
          </w:p>
        </w:tc>
      </w:tr>
    </w:tbl>
    <w:p w14:paraId="75F367B1" w14:textId="77777777" w:rsidR="00D36552" w:rsidRPr="00D36552" w:rsidRDefault="00D62895" w:rsidP="00D36552">
      <w:pPr>
        <w:pStyle w:val="Beschriftung"/>
        <w:rPr>
          <w:noProof/>
        </w:rPr>
      </w:pPr>
      <w:bookmarkStart w:id="3" w:name="_Toc449701436"/>
      <w:r>
        <w:t xml:space="preserve">Tabelle </w:t>
      </w:r>
      <w:r w:rsidR="00E065D4">
        <w:rPr>
          <w:noProof/>
        </w:rPr>
        <w:fldChar w:fldCharType="begin"/>
      </w:r>
      <w:r w:rsidR="00E065D4">
        <w:rPr>
          <w:noProof/>
        </w:rPr>
        <w:instrText xml:space="preserve"> SEQ Tabelle \* ARABIC </w:instrText>
      </w:r>
      <w:r w:rsidR="00E065D4">
        <w:rPr>
          <w:noProof/>
        </w:rPr>
        <w:fldChar w:fldCharType="separate"/>
      </w:r>
      <w:r w:rsidR="00746101">
        <w:rPr>
          <w:noProof/>
        </w:rPr>
        <w:t>1</w:t>
      </w:r>
      <w:r w:rsidR="00E065D4">
        <w:rPr>
          <w:noProof/>
        </w:rPr>
        <w:fldChar w:fldCharType="end"/>
      </w:r>
      <w:r w:rsidR="00680298">
        <w:rPr>
          <w:noProof/>
        </w:rPr>
        <w:t xml:space="preserve"> Versionen</w:t>
      </w:r>
      <w:bookmarkEnd w:id="3"/>
    </w:p>
    <w:p w14:paraId="15DDEE49" w14:textId="77777777" w:rsidR="00D62895" w:rsidRPr="009803BD" w:rsidRDefault="00D62895" w:rsidP="00D62895"/>
    <w:p w14:paraId="7E0B1918" w14:textId="77777777" w:rsidR="00D62895" w:rsidRDefault="00D62895" w:rsidP="00D62895">
      <w:pPr>
        <w:sectPr w:rsidR="00D62895" w:rsidSect="00A75080">
          <w:headerReference w:type="default" r:id="rId14"/>
          <w:footerReference w:type="default" r:id="rId15"/>
          <w:pgSz w:w="11906" w:h="16838" w:code="9"/>
          <w:pgMar w:top="2268" w:right="1134" w:bottom="1134" w:left="1418" w:header="397" w:footer="709" w:gutter="0"/>
          <w:cols w:space="708"/>
          <w:docGrid w:linePitch="360"/>
        </w:sectPr>
      </w:pPr>
    </w:p>
    <w:p w14:paraId="0ACE9EDD" w14:textId="77777777" w:rsidR="00E421E7" w:rsidRDefault="00E421E7" w:rsidP="00E421E7">
      <w:pPr>
        <w:pStyle w:val="berschrift1"/>
      </w:pPr>
      <w:bookmarkStart w:id="4" w:name="_Toc449701430"/>
      <w:bookmarkStart w:id="5" w:name="_Toc303332170"/>
      <w:bookmarkStart w:id="6" w:name="_Toc269125073"/>
      <w:r>
        <w:lastRenderedPageBreak/>
        <w:t>Einleitung</w:t>
      </w:r>
      <w:bookmarkEnd w:id="4"/>
    </w:p>
    <w:p w14:paraId="33B1428D" w14:textId="77777777" w:rsidR="00E421E7" w:rsidRPr="00052382" w:rsidRDefault="00E421E7" w:rsidP="00E421E7">
      <w:pPr>
        <w:pStyle w:val="berschrift2"/>
        <w:rPr>
          <w:rFonts w:cs="Arial"/>
        </w:rPr>
      </w:pPr>
      <w:bookmarkStart w:id="7" w:name="_Toc449701431"/>
      <w:r w:rsidRPr="00052382">
        <w:rPr>
          <w:rFonts w:cs="Arial"/>
        </w:rPr>
        <w:t>Sinn und Zweck</w:t>
      </w:r>
      <w:bookmarkEnd w:id="5"/>
      <w:bookmarkEnd w:id="7"/>
    </w:p>
    <w:p w14:paraId="3252F2E4" w14:textId="77777777" w:rsidR="00812836" w:rsidRDefault="00E421E7" w:rsidP="00812836">
      <w:pPr>
        <w:rPr>
          <w:rFonts w:cs="Arial"/>
        </w:rPr>
      </w:pPr>
      <w:r>
        <w:rPr>
          <w:rFonts w:cs="Arial"/>
        </w:rPr>
        <w:t>Das v</w:t>
      </w:r>
      <w:bookmarkStart w:id="8" w:name="_Toc303332171"/>
      <w:r w:rsidR="00812836">
        <w:rPr>
          <w:rFonts w:cs="Arial"/>
        </w:rPr>
        <w:t>orliegende Dokument beschreibt</w:t>
      </w:r>
      <w:r w:rsidR="00AB7C3C">
        <w:rPr>
          <w:rFonts w:cs="Arial"/>
        </w:rPr>
        <w:t xml:space="preserve"> die Arbeits</w:t>
      </w:r>
      <w:r w:rsidR="002757E1">
        <w:rPr>
          <w:rFonts w:cs="Arial"/>
        </w:rPr>
        <w:t>-</w:t>
      </w:r>
      <w:r w:rsidR="00AB7C3C">
        <w:rPr>
          <w:rFonts w:cs="Arial"/>
        </w:rPr>
        <w:t xml:space="preserve"> und Lern Prozesse</w:t>
      </w:r>
      <w:r w:rsidR="00545892">
        <w:rPr>
          <w:rFonts w:cs="Arial"/>
        </w:rPr>
        <w:t xml:space="preserve"> in der LB2 im Modul 117.</w:t>
      </w:r>
    </w:p>
    <w:p w14:paraId="333CDC3C" w14:textId="77777777" w:rsidR="00E421E7" w:rsidRPr="00052382" w:rsidRDefault="00E421E7" w:rsidP="00812836">
      <w:pPr>
        <w:pStyle w:val="berschrift2"/>
      </w:pPr>
      <w:bookmarkStart w:id="9" w:name="_Toc449701432"/>
      <w:r w:rsidRPr="00052382">
        <w:t>Referenzdokumente</w:t>
      </w:r>
      <w:bookmarkEnd w:id="8"/>
      <w:bookmarkEnd w:id="9"/>
    </w:p>
    <w:p w14:paraId="40D9C79B" w14:textId="77777777" w:rsidR="00E421E7" w:rsidRDefault="00E421E7" w:rsidP="00E421E7">
      <w:pPr>
        <w:pStyle w:val="Listenabsatz"/>
        <w:numPr>
          <w:ilvl w:val="0"/>
          <w:numId w:val="5"/>
        </w:numPr>
        <w:ind w:left="425" w:hanging="425"/>
        <w:contextualSpacing w:val="0"/>
        <w:rPr>
          <w:rFonts w:cs="Arial"/>
        </w:rPr>
      </w:pPr>
      <w:bookmarkStart w:id="10" w:name="_Ref277058767"/>
      <w:r>
        <w:rPr>
          <w:rFonts w:cs="Arial"/>
        </w:rPr>
        <w:t>…</w:t>
      </w:r>
    </w:p>
    <w:p w14:paraId="7DCB6F07" w14:textId="77777777" w:rsidR="00E421E7" w:rsidRDefault="00E421E7" w:rsidP="00E421E7">
      <w:pPr>
        <w:pStyle w:val="Listenabsatz"/>
        <w:numPr>
          <w:ilvl w:val="0"/>
          <w:numId w:val="5"/>
        </w:numPr>
        <w:ind w:left="425" w:hanging="425"/>
        <w:contextualSpacing w:val="0"/>
        <w:rPr>
          <w:rFonts w:cs="Arial"/>
        </w:rPr>
      </w:pPr>
      <w:r>
        <w:rPr>
          <w:rFonts w:cs="Arial"/>
        </w:rPr>
        <w:t>…</w:t>
      </w:r>
    </w:p>
    <w:p w14:paraId="006F6B10" w14:textId="77777777" w:rsidR="00E421E7" w:rsidRPr="00052382" w:rsidRDefault="00E421E7" w:rsidP="00E421E7">
      <w:pPr>
        <w:pStyle w:val="berschrift2"/>
        <w:jc w:val="both"/>
        <w:rPr>
          <w:rFonts w:cs="Arial"/>
        </w:rPr>
      </w:pPr>
      <w:bookmarkStart w:id="11" w:name="_Toc303332173"/>
      <w:bookmarkStart w:id="12" w:name="_Toc449701433"/>
      <w:bookmarkEnd w:id="10"/>
      <w:r w:rsidRPr="00052382">
        <w:rPr>
          <w:rFonts w:cs="Arial"/>
        </w:rPr>
        <w:t>Abkürzungen</w:t>
      </w:r>
      <w:bookmarkEnd w:id="11"/>
      <w:bookmarkEnd w:id="12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261"/>
        <w:gridCol w:w="7975"/>
      </w:tblGrid>
      <w:tr w:rsidR="00E421E7" w:rsidRPr="00052382" w14:paraId="08248033" w14:textId="77777777" w:rsidTr="00765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6B00AE" w14:textId="77777777" w:rsidR="00E421E7" w:rsidRPr="00052382" w:rsidRDefault="00E421E7" w:rsidP="0076568B">
            <w:pPr>
              <w:pStyle w:val="Tabelleninhalt"/>
              <w:rPr>
                <w:rFonts w:cs="Arial"/>
                <w:b/>
              </w:rPr>
            </w:pPr>
            <w:r w:rsidRPr="00052382">
              <w:rPr>
                <w:rFonts w:cs="Arial"/>
                <w:b/>
              </w:rPr>
              <w:t>Abkürzung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05F213" w14:textId="77777777" w:rsidR="00E421E7" w:rsidRPr="00052382" w:rsidRDefault="00E421E7" w:rsidP="0076568B">
            <w:pPr>
              <w:pStyle w:val="Tabelleninhalt"/>
              <w:rPr>
                <w:rFonts w:cs="Arial"/>
                <w:b/>
              </w:rPr>
            </w:pPr>
            <w:r w:rsidRPr="00052382">
              <w:rPr>
                <w:rFonts w:cs="Arial"/>
                <w:b/>
              </w:rPr>
              <w:t>Beschreibung</w:t>
            </w:r>
          </w:p>
        </w:tc>
      </w:tr>
      <w:tr w:rsidR="00E421E7" w:rsidRPr="00052382" w14:paraId="495F5E0F" w14:textId="77777777" w:rsidTr="0076568B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6C7F7" w14:textId="77777777" w:rsidR="00E421E7" w:rsidRDefault="00E421E7" w:rsidP="0076568B">
            <w:pPr>
              <w:pStyle w:val="Tabelleninhalt"/>
              <w:rPr>
                <w:rFonts w:cs="Arial"/>
              </w:rPr>
            </w:pPr>
            <w:r>
              <w:rPr>
                <w:rFonts w:cs="Arial"/>
              </w:rPr>
              <w:t>NYP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24BB6" w14:textId="77777777" w:rsidR="00E421E7" w:rsidRPr="00252174" w:rsidRDefault="00E421E7" w:rsidP="0076568B">
            <w:pPr>
              <w:pStyle w:val="Tabelleninhalt"/>
              <w:rPr>
                <w:rFonts w:cs="Arial"/>
              </w:rPr>
            </w:pPr>
            <w:r w:rsidRPr="00252174">
              <w:rPr>
                <w:rFonts w:cs="Arial"/>
                <w:b/>
              </w:rPr>
              <w:t>N</w:t>
            </w:r>
            <w:r w:rsidRPr="00252174">
              <w:rPr>
                <w:rFonts w:cs="Arial"/>
              </w:rPr>
              <w:t xml:space="preserve">oser </w:t>
            </w:r>
            <w:r w:rsidRPr="00252174">
              <w:rPr>
                <w:rFonts w:cs="Arial"/>
                <w:b/>
              </w:rPr>
              <w:t>Y</w:t>
            </w:r>
            <w:r w:rsidRPr="00252174">
              <w:rPr>
                <w:rFonts w:cs="Arial"/>
              </w:rPr>
              <w:t xml:space="preserve">oung </w:t>
            </w:r>
            <w:r w:rsidRPr="00252174">
              <w:rPr>
                <w:rFonts w:cs="Arial"/>
                <w:b/>
              </w:rPr>
              <w:t>P</w:t>
            </w:r>
            <w:r w:rsidRPr="00252174">
              <w:rPr>
                <w:rFonts w:cs="Arial"/>
              </w:rPr>
              <w:t>rofessionals</w:t>
            </w:r>
          </w:p>
        </w:tc>
      </w:tr>
    </w:tbl>
    <w:p w14:paraId="6AA8303A" w14:textId="77777777" w:rsidR="00E421E7" w:rsidRPr="00052382" w:rsidRDefault="00E421E7" w:rsidP="00E421E7">
      <w:pPr>
        <w:pStyle w:val="Beschriftung"/>
        <w:rPr>
          <w:rFonts w:cs="Arial"/>
        </w:rPr>
      </w:pPr>
      <w:bookmarkStart w:id="13" w:name="_Toc292438419"/>
      <w:bookmarkStart w:id="14" w:name="_Toc303332063"/>
      <w:bookmarkStart w:id="15" w:name="_Toc449701437"/>
      <w:r w:rsidRPr="00052382">
        <w:rPr>
          <w:rFonts w:cs="Arial"/>
        </w:rPr>
        <w:t xml:space="preserve">Tabelle </w:t>
      </w:r>
      <w:r w:rsidRPr="00052382">
        <w:rPr>
          <w:rFonts w:cs="Arial"/>
        </w:rPr>
        <w:fldChar w:fldCharType="begin"/>
      </w:r>
      <w:r w:rsidRPr="00052382">
        <w:rPr>
          <w:rFonts w:cs="Arial"/>
        </w:rPr>
        <w:instrText xml:space="preserve"> SEQ Tabelle \* ARABIC </w:instrText>
      </w:r>
      <w:r w:rsidRPr="00052382">
        <w:rPr>
          <w:rFonts w:cs="Arial"/>
        </w:rPr>
        <w:fldChar w:fldCharType="separate"/>
      </w:r>
      <w:r w:rsidR="00746101">
        <w:rPr>
          <w:rFonts w:cs="Arial"/>
          <w:noProof/>
        </w:rPr>
        <w:t>2</w:t>
      </w:r>
      <w:r w:rsidRPr="00052382">
        <w:rPr>
          <w:rFonts w:cs="Arial"/>
          <w:noProof/>
        </w:rPr>
        <w:fldChar w:fldCharType="end"/>
      </w:r>
      <w:r w:rsidRPr="00052382">
        <w:rPr>
          <w:rFonts w:cs="Arial"/>
          <w:noProof/>
        </w:rPr>
        <w:t xml:space="preserve"> Abkürzungen</w:t>
      </w:r>
      <w:bookmarkEnd w:id="13"/>
      <w:bookmarkEnd w:id="14"/>
      <w:bookmarkEnd w:id="15"/>
    </w:p>
    <w:bookmarkEnd w:id="6"/>
    <w:p w14:paraId="514F058C" w14:textId="40766FB0" w:rsidR="00812836" w:rsidRPr="00812836" w:rsidRDefault="00E421E7" w:rsidP="00812836">
      <w:pPr>
        <w:pStyle w:val="berschrift1"/>
      </w:pPr>
      <w:r>
        <w:br w:type="page"/>
      </w:r>
    </w:p>
    <w:p w14:paraId="38E8B306" w14:textId="2A7C5EFC" w:rsidR="00A73E56" w:rsidRPr="00A73E56" w:rsidRDefault="00A73E56" w:rsidP="00F01606">
      <w:pPr>
        <w:pStyle w:val="Listenabsatz"/>
      </w:pPr>
    </w:p>
    <w:sectPr w:rsidR="00A73E56" w:rsidRPr="00A73E56" w:rsidSect="00E91522">
      <w:footerReference w:type="default" r:id="rId16"/>
      <w:pgSz w:w="11906" w:h="16838" w:code="9"/>
      <w:pgMar w:top="2268" w:right="1134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ADB31" w14:textId="77777777" w:rsidR="00393BA9" w:rsidRDefault="00393BA9" w:rsidP="00E4787B">
      <w:pPr>
        <w:spacing w:after="0"/>
      </w:pPr>
      <w:r>
        <w:separator/>
      </w:r>
    </w:p>
  </w:endnote>
  <w:endnote w:type="continuationSeparator" w:id="0">
    <w:p w14:paraId="176C86BB" w14:textId="77777777" w:rsidR="00393BA9" w:rsidRDefault="00393BA9" w:rsidP="00E478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BB51D" w14:textId="77777777" w:rsidR="006D5503" w:rsidRDefault="00393BA9" w:rsidP="00E42056">
    <w:pPr>
      <w:pStyle w:val="Fuzeile"/>
      <w:pBdr>
        <w:top w:val="single" w:sz="4" w:space="1" w:color="auto"/>
      </w:pBdr>
      <w:jc w:val="right"/>
    </w:pPr>
    <w:sdt>
      <w:sdtPr>
        <w:id w:val="35093126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6D5503">
              <w:rPr>
                <w:lang w:val="de-DE"/>
              </w:rPr>
              <w:t xml:space="preserve">Seite </w:t>
            </w:r>
            <w:r w:rsidR="006D5503">
              <w:rPr>
                <w:b/>
                <w:bCs/>
                <w:sz w:val="24"/>
                <w:szCs w:val="24"/>
              </w:rPr>
              <w:fldChar w:fldCharType="begin"/>
            </w:r>
            <w:r w:rsidR="006D5503">
              <w:rPr>
                <w:b/>
                <w:bCs/>
              </w:rPr>
              <w:instrText>PAGE</w:instrText>
            </w:r>
            <w:r w:rsidR="006D5503">
              <w:rPr>
                <w:b/>
                <w:bCs/>
                <w:sz w:val="24"/>
                <w:szCs w:val="24"/>
              </w:rPr>
              <w:fldChar w:fldCharType="separate"/>
            </w:r>
            <w:r w:rsidR="00E065D4">
              <w:rPr>
                <w:b/>
                <w:bCs/>
                <w:noProof/>
              </w:rPr>
              <w:t>1</w:t>
            </w:r>
            <w:r w:rsidR="006D5503">
              <w:rPr>
                <w:b/>
                <w:bCs/>
                <w:sz w:val="24"/>
                <w:szCs w:val="24"/>
              </w:rPr>
              <w:fldChar w:fldCharType="end"/>
            </w:r>
            <w:r w:rsidR="006D5503">
              <w:rPr>
                <w:lang w:val="de-DE"/>
              </w:rPr>
              <w:t xml:space="preserve"> von </w:t>
            </w:r>
            <w:r w:rsidR="006D5503">
              <w:rPr>
                <w:b/>
                <w:bCs/>
                <w:sz w:val="24"/>
                <w:szCs w:val="24"/>
              </w:rPr>
              <w:fldChar w:fldCharType="begin"/>
            </w:r>
            <w:r w:rsidR="006D5503">
              <w:rPr>
                <w:b/>
                <w:bCs/>
              </w:rPr>
              <w:instrText>NUMPAGES</w:instrText>
            </w:r>
            <w:r w:rsidR="006D5503">
              <w:rPr>
                <w:b/>
                <w:bCs/>
                <w:sz w:val="24"/>
                <w:szCs w:val="24"/>
              </w:rPr>
              <w:fldChar w:fldCharType="separate"/>
            </w:r>
            <w:r w:rsidR="00E065D4">
              <w:rPr>
                <w:b/>
                <w:bCs/>
                <w:noProof/>
              </w:rPr>
              <w:t>4</w:t>
            </w:r>
            <w:r w:rsidR="006D5503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3A58B" w14:textId="77777777" w:rsidR="008D7E10" w:rsidRDefault="00393BA9" w:rsidP="00E42056">
    <w:pPr>
      <w:pStyle w:val="Fuzeile"/>
      <w:pBdr>
        <w:top w:val="single" w:sz="4" w:space="1" w:color="auto"/>
      </w:pBdr>
      <w:jc w:val="right"/>
    </w:pPr>
    <w:sdt>
      <w:sdtPr>
        <w:id w:val="-1147199723"/>
        <w:docPartObj>
          <w:docPartGallery w:val="Page Numbers (Bottom of Page)"/>
          <w:docPartUnique/>
        </w:docPartObj>
      </w:sdtPr>
      <w:sdtEndPr/>
      <w:sdtContent>
        <w:sdt>
          <w:sdtPr>
            <w:id w:val="-1006596855"/>
            <w:docPartObj>
              <w:docPartGallery w:val="Page Numbers (Top of Page)"/>
              <w:docPartUnique/>
            </w:docPartObj>
          </w:sdtPr>
          <w:sdtEndPr/>
          <w:sdtContent>
            <w:r w:rsidR="008D7E10">
              <w:rPr>
                <w:lang w:val="de-DE"/>
              </w:rPr>
              <w:t xml:space="preserve">Seite </w:t>
            </w:r>
            <w:r w:rsidR="008D7E10">
              <w:rPr>
                <w:b/>
                <w:bCs/>
                <w:sz w:val="24"/>
                <w:szCs w:val="24"/>
              </w:rPr>
              <w:fldChar w:fldCharType="begin"/>
            </w:r>
            <w:r w:rsidR="008D7E10">
              <w:rPr>
                <w:b/>
                <w:bCs/>
              </w:rPr>
              <w:instrText>PAGE</w:instrText>
            </w:r>
            <w:r w:rsidR="008D7E10">
              <w:rPr>
                <w:b/>
                <w:bCs/>
                <w:sz w:val="24"/>
                <w:szCs w:val="24"/>
              </w:rPr>
              <w:fldChar w:fldCharType="separate"/>
            </w:r>
            <w:r w:rsidR="00E065D4">
              <w:rPr>
                <w:b/>
                <w:bCs/>
                <w:noProof/>
              </w:rPr>
              <w:t>2</w:t>
            </w:r>
            <w:r w:rsidR="008D7E10">
              <w:rPr>
                <w:b/>
                <w:bCs/>
                <w:sz w:val="24"/>
                <w:szCs w:val="24"/>
              </w:rPr>
              <w:fldChar w:fldCharType="end"/>
            </w:r>
            <w:r w:rsidR="008D7E10">
              <w:rPr>
                <w:lang w:val="de-DE"/>
              </w:rPr>
              <w:t xml:space="preserve"> von </w:t>
            </w:r>
            <w:r w:rsidR="008D7E10">
              <w:rPr>
                <w:b/>
                <w:bCs/>
                <w:sz w:val="24"/>
                <w:szCs w:val="24"/>
              </w:rPr>
              <w:fldChar w:fldCharType="begin"/>
            </w:r>
            <w:r w:rsidR="008D7E10">
              <w:rPr>
                <w:b/>
                <w:bCs/>
              </w:rPr>
              <w:instrText>NUMPAGES</w:instrText>
            </w:r>
            <w:r w:rsidR="008D7E10">
              <w:rPr>
                <w:b/>
                <w:bCs/>
                <w:sz w:val="24"/>
                <w:szCs w:val="24"/>
              </w:rPr>
              <w:fldChar w:fldCharType="separate"/>
            </w:r>
            <w:r w:rsidR="00E065D4">
              <w:rPr>
                <w:b/>
                <w:bCs/>
                <w:noProof/>
              </w:rPr>
              <w:t>4</w:t>
            </w:r>
            <w:r w:rsidR="008D7E10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94412" w14:textId="77777777" w:rsidR="008D7E10" w:rsidRDefault="00545892" w:rsidP="006A73B3">
    <w:pPr>
      <w:pStyle w:val="Fuzeile"/>
      <w:pBdr>
        <w:top w:val="single" w:sz="4" w:space="1" w:color="auto"/>
      </w:pBdr>
    </w:pPr>
    <w:r>
      <w:rPr>
        <w:rFonts w:cs="Arial"/>
        <w:color w:val="A6A6A6" w:themeColor="background1" w:themeShade="A6"/>
        <w:sz w:val="16"/>
        <w:szCs w:val="16"/>
      </w:rPr>
      <w:fldChar w:fldCharType="begin"/>
    </w:r>
    <w:r>
      <w:rPr>
        <w:rFonts w:cs="Arial"/>
        <w:color w:val="A6A6A6" w:themeColor="background1" w:themeShade="A6"/>
        <w:sz w:val="16"/>
        <w:szCs w:val="16"/>
      </w:rPr>
      <w:instrText xml:space="preserve"> FILENAME  \* Lower  \* MERGEFORMAT </w:instrText>
    </w:r>
    <w:r>
      <w:rPr>
        <w:rFonts w:cs="Arial"/>
        <w:color w:val="A6A6A6" w:themeColor="background1" w:themeShade="A6"/>
        <w:sz w:val="16"/>
        <w:szCs w:val="16"/>
      </w:rPr>
      <w:fldChar w:fldCharType="separate"/>
    </w:r>
    <w:r>
      <w:rPr>
        <w:rFonts w:cs="Arial"/>
        <w:noProof/>
        <w:color w:val="A6A6A6" w:themeColor="background1" w:themeShade="A6"/>
        <w:sz w:val="16"/>
        <w:szCs w:val="16"/>
      </w:rPr>
      <w:t>lernjournallb2.docx</w:t>
    </w:r>
    <w:r>
      <w:rPr>
        <w:rFonts w:cs="Arial"/>
        <w:color w:val="A6A6A6" w:themeColor="background1" w:themeShade="A6"/>
        <w:sz w:val="16"/>
        <w:szCs w:val="16"/>
      </w:rPr>
      <w:fldChar w:fldCharType="end"/>
    </w:r>
    <w:r w:rsidR="006A73B3">
      <w:rPr>
        <w:rFonts w:cs="Arial"/>
        <w:color w:val="A6A6A6" w:themeColor="background1" w:themeShade="A6"/>
        <w:sz w:val="16"/>
        <w:szCs w:val="16"/>
      </w:rPr>
      <w:tab/>
    </w:r>
    <w:r w:rsidR="006A73B3">
      <w:rPr>
        <w:rFonts w:cs="Arial"/>
        <w:color w:val="A6A6A6" w:themeColor="background1" w:themeShade="A6"/>
        <w:sz w:val="16"/>
        <w:szCs w:val="16"/>
      </w:rPr>
      <w:tab/>
    </w:r>
    <w:sdt>
      <w:sdtPr>
        <w:id w:val="837894496"/>
        <w:docPartObj>
          <w:docPartGallery w:val="Page Numbers (Bottom of Page)"/>
          <w:docPartUnique/>
        </w:docPartObj>
      </w:sdtPr>
      <w:sdtEndPr/>
      <w:sdtContent>
        <w:sdt>
          <w:sdtPr>
            <w:id w:val="1683558268"/>
            <w:docPartObj>
              <w:docPartGallery w:val="Page Numbers (Top of Page)"/>
              <w:docPartUnique/>
            </w:docPartObj>
          </w:sdtPr>
          <w:sdtEndPr/>
          <w:sdtContent>
            <w:r w:rsidR="008D7E10">
              <w:rPr>
                <w:lang w:val="de-DE"/>
              </w:rPr>
              <w:t xml:space="preserve">Seite </w:t>
            </w:r>
            <w:r w:rsidR="008D7E10">
              <w:rPr>
                <w:b/>
                <w:bCs/>
                <w:sz w:val="24"/>
                <w:szCs w:val="24"/>
              </w:rPr>
              <w:fldChar w:fldCharType="begin"/>
            </w:r>
            <w:r w:rsidR="008D7E10">
              <w:rPr>
                <w:b/>
                <w:bCs/>
              </w:rPr>
              <w:instrText>PAGE</w:instrText>
            </w:r>
            <w:r w:rsidR="008D7E10">
              <w:rPr>
                <w:b/>
                <w:bCs/>
                <w:sz w:val="24"/>
                <w:szCs w:val="24"/>
              </w:rPr>
              <w:fldChar w:fldCharType="separate"/>
            </w:r>
            <w:r w:rsidR="00E065D4">
              <w:rPr>
                <w:b/>
                <w:bCs/>
                <w:noProof/>
              </w:rPr>
              <w:t>4</w:t>
            </w:r>
            <w:r w:rsidR="008D7E10">
              <w:rPr>
                <w:b/>
                <w:bCs/>
                <w:sz w:val="24"/>
                <w:szCs w:val="24"/>
              </w:rPr>
              <w:fldChar w:fldCharType="end"/>
            </w:r>
            <w:r w:rsidR="008D7E10">
              <w:rPr>
                <w:lang w:val="de-DE"/>
              </w:rPr>
              <w:t xml:space="preserve"> von </w:t>
            </w:r>
            <w:r w:rsidR="008D7E10">
              <w:rPr>
                <w:b/>
                <w:bCs/>
                <w:sz w:val="24"/>
                <w:szCs w:val="24"/>
              </w:rPr>
              <w:fldChar w:fldCharType="begin"/>
            </w:r>
            <w:r w:rsidR="008D7E10">
              <w:rPr>
                <w:b/>
                <w:bCs/>
              </w:rPr>
              <w:instrText>NUMPAGES</w:instrText>
            </w:r>
            <w:r w:rsidR="008D7E10">
              <w:rPr>
                <w:b/>
                <w:bCs/>
                <w:sz w:val="24"/>
                <w:szCs w:val="24"/>
              </w:rPr>
              <w:fldChar w:fldCharType="separate"/>
            </w:r>
            <w:r w:rsidR="00E065D4">
              <w:rPr>
                <w:b/>
                <w:bCs/>
                <w:noProof/>
              </w:rPr>
              <w:t>4</w:t>
            </w:r>
            <w:r w:rsidR="008D7E10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989C8" w14:textId="77777777" w:rsidR="00393BA9" w:rsidRDefault="00393BA9" w:rsidP="00E4787B">
      <w:pPr>
        <w:spacing w:after="0"/>
      </w:pPr>
      <w:r>
        <w:separator/>
      </w:r>
    </w:p>
  </w:footnote>
  <w:footnote w:type="continuationSeparator" w:id="0">
    <w:p w14:paraId="2091326A" w14:textId="77777777" w:rsidR="00393BA9" w:rsidRDefault="00393BA9" w:rsidP="00E478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E483A" w14:textId="77777777" w:rsidR="006D5503" w:rsidRPr="00642E8E" w:rsidRDefault="006D5503" w:rsidP="00642E8E">
    <w:pPr>
      <w:pStyle w:val="Kopfzeile"/>
      <w:tabs>
        <w:tab w:val="clear" w:pos="4536"/>
        <w:tab w:val="clear" w:pos="9072"/>
        <w:tab w:val="center" w:pos="4678"/>
        <w:tab w:val="right" w:pos="9356"/>
      </w:tabs>
      <w:spacing w:before="480" w:after="360"/>
      <w:rPr>
        <w:b/>
      </w:rPr>
    </w:pPr>
    <w:r>
      <w:rPr>
        <w:b/>
        <w:noProof/>
        <w:sz w:val="20"/>
        <w:szCs w:val="20"/>
      </w:rPr>
      <w:drawing>
        <wp:anchor distT="0" distB="0" distL="114300" distR="114300" simplePos="0" relativeHeight="251663360" behindDoc="1" locked="0" layoutInCell="1" allowOverlap="1" wp14:anchorId="49C4E939" wp14:editId="22340E6B">
          <wp:simplePos x="0" y="0"/>
          <wp:positionH relativeFrom="column">
            <wp:posOffset>3778250</wp:posOffset>
          </wp:positionH>
          <wp:positionV relativeFrom="paragraph">
            <wp:posOffset>164465</wp:posOffset>
          </wp:positionV>
          <wp:extent cx="2133600" cy="584200"/>
          <wp:effectExtent l="0" t="0" r="0" b="6350"/>
          <wp:wrapTight wrapText="bothSides">
            <wp:wrapPolygon edited="0">
              <wp:start x="0" y="0"/>
              <wp:lineTo x="0" y="21130"/>
              <wp:lineTo x="21407" y="21130"/>
              <wp:lineTo x="21407" y="0"/>
              <wp:lineTo x="0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NYP_700x24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3600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06D1E" w14:textId="0EAB6DAA" w:rsidR="00C1280D" w:rsidRPr="00642388" w:rsidRDefault="00E065D4" w:rsidP="000E1822">
    <w:pPr>
      <w:pStyle w:val="Kopfzeile"/>
      <w:tabs>
        <w:tab w:val="clear" w:pos="4536"/>
        <w:tab w:val="clear" w:pos="9072"/>
        <w:tab w:val="center" w:pos="4678"/>
        <w:tab w:val="right" w:pos="9356"/>
      </w:tabs>
      <w:spacing w:before="480" w:after="360"/>
      <w:rPr>
        <w:b/>
      </w:rPr>
    </w:pPr>
    <w:r>
      <w:rPr>
        <w:b/>
        <w:noProof/>
        <w:sz w:val="20"/>
        <w:szCs w:val="20"/>
      </w:rPr>
      <w:drawing>
        <wp:anchor distT="0" distB="0" distL="114300" distR="114300" simplePos="0" relativeHeight="251665408" behindDoc="1" locked="0" layoutInCell="1" allowOverlap="1" wp14:anchorId="4219E920" wp14:editId="77114AB0">
          <wp:simplePos x="0" y="0"/>
          <wp:positionH relativeFrom="column">
            <wp:posOffset>3778250</wp:posOffset>
          </wp:positionH>
          <wp:positionV relativeFrom="paragraph">
            <wp:posOffset>167005</wp:posOffset>
          </wp:positionV>
          <wp:extent cx="2133600" cy="584200"/>
          <wp:effectExtent l="0" t="0" r="0" b="6350"/>
          <wp:wrapTight wrapText="bothSides">
            <wp:wrapPolygon edited="0">
              <wp:start x="0" y="0"/>
              <wp:lineTo x="0" y="21130"/>
              <wp:lineTo x="21407" y="21130"/>
              <wp:lineTo x="21407" y="0"/>
              <wp:lineTo x="0" y="0"/>
            </wp:wrapPolygon>
          </wp:wrapTight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NYP_700x24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3600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b/>
        </w:rPr>
        <w:alias w:val="Titel"/>
        <w:tag w:val=""/>
        <w:id w:val="182130184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01606">
          <w:rPr>
            <w:b/>
          </w:rPr>
          <w:t>Dokumentation M120</w:t>
        </w:r>
      </w:sdtContent>
    </w:sdt>
  </w:p>
  <w:sdt>
    <w:sdtPr>
      <w:rPr>
        <w:b/>
        <w:sz w:val="20"/>
        <w:szCs w:val="20"/>
      </w:rPr>
      <w:alias w:val="Betreff"/>
      <w:tag w:val=""/>
      <w:id w:val="543794762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23670200" w14:textId="2311487E" w:rsidR="00C1280D" w:rsidRPr="00642388" w:rsidRDefault="00F01606" w:rsidP="000E1822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b/>
            <w:sz w:val="20"/>
            <w:szCs w:val="20"/>
          </w:rPr>
        </w:pPr>
        <w:r>
          <w:rPr>
            <w:b/>
            <w:sz w:val="20"/>
            <w:szCs w:val="20"/>
          </w:rPr>
          <w:t>Benutzerschnittstellen implementieren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1E87"/>
    <w:multiLevelType w:val="multilevel"/>
    <w:tmpl w:val="F2F8BEB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3669F2"/>
    <w:multiLevelType w:val="hybridMultilevel"/>
    <w:tmpl w:val="4BD4761E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94015"/>
    <w:multiLevelType w:val="hybridMultilevel"/>
    <w:tmpl w:val="2D3EEB74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E1A7A"/>
    <w:multiLevelType w:val="hybridMultilevel"/>
    <w:tmpl w:val="C98A31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C5102"/>
    <w:multiLevelType w:val="hybridMultilevel"/>
    <w:tmpl w:val="2C7602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03B8B"/>
    <w:multiLevelType w:val="hybridMultilevel"/>
    <w:tmpl w:val="3BD4C1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F0ABC"/>
    <w:multiLevelType w:val="hybridMultilevel"/>
    <w:tmpl w:val="41585F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5F2B8D"/>
    <w:multiLevelType w:val="hybridMultilevel"/>
    <w:tmpl w:val="D6D893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83665"/>
    <w:multiLevelType w:val="hybridMultilevel"/>
    <w:tmpl w:val="89B2F2DA"/>
    <w:lvl w:ilvl="0" w:tplc="AFA013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D91307"/>
    <w:multiLevelType w:val="hybridMultilevel"/>
    <w:tmpl w:val="5E5EC0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9065C"/>
    <w:multiLevelType w:val="hybridMultilevel"/>
    <w:tmpl w:val="4E20A2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27382"/>
    <w:multiLevelType w:val="hybridMultilevel"/>
    <w:tmpl w:val="3E8850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E64AA9"/>
    <w:multiLevelType w:val="hybridMultilevel"/>
    <w:tmpl w:val="EEC0D5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43710"/>
    <w:multiLevelType w:val="hybridMultilevel"/>
    <w:tmpl w:val="338A90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D82024"/>
    <w:multiLevelType w:val="hybridMultilevel"/>
    <w:tmpl w:val="E54651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F62AEB"/>
    <w:multiLevelType w:val="hybridMultilevel"/>
    <w:tmpl w:val="5E5A2C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2"/>
  </w:num>
  <w:num w:numId="5">
    <w:abstractNumId w:val="8"/>
  </w:num>
  <w:num w:numId="6">
    <w:abstractNumId w:val="10"/>
  </w:num>
  <w:num w:numId="7">
    <w:abstractNumId w:val="14"/>
  </w:num>
  <w:num w:numId="8">
    <w:abstractNumId w:val="0"/>
  </w:num>
  <w:num w:numId="9">
    <w:abstractNumId w:val="4"/>
  </w:num>
  <w:num w:numId="10">
    <w:abstractNumId w:val="15"/>
  </w:num>
  <w:num w:numId="11">
    <w:abstractNumId w:val="9"/>
  </w:num>
  <w:num w:numId="12">
    <w:abstractNumId w:val="5"/>
  </w:num>
  <w:num w:numId="13">
    <w:abstractNumId w:val="12"/>
  </w:num>
  <w:num w:numId="14">
    <w:abstractNumId w:val="13"/>
  </w:num>
  <w:num w:numId="15">
    <w:abstractNumId w:val="6"/>
  </w:num>
  <w:num w:numId="16">
    <w:abstractNumId w:val="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701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01"/>
    <w:rsid w:val="00003E01"/>
    <w:rsid w:val="00004C86"/>
    <w:rsid w:val="00006067"/>
    <w:rsid w:val="00012172"/>
    <w:rsid w:val="0004235E"/>
    <w:rsid w:val="000607CB"/>
    <w:rsid w:val="000643FE"/>
    <w:rsid w:val="00081F7A"/>
    <w:rsid w:val="0008552E"/>
    <w:rsid w:val="00090F35"/>
    <w:rsid w:val="00096678"/>
    <w:rsid w:val="000C2513"/>
    <w:rsid w:val="000C669D"/>
    <w:rsid w:val="000D6BCB"/>
    <w:rsid w:val="000E1822"/>
    <w:rsid w:val="000E196E"/>
    <w:rsid w:val="001008AE"/>
    <w:rsid w:val="0010426F"/>
    <w:rsid w:val="001131E1"/>
    <w:rsid w:val="00114DE3"/>
    <w:rsid w:val="001205EC"/>
    <w:rsid w:val="0012768E"/>
    <w:rsid w:val="00144DF8"/>
    <w:rsid w:val="00171FC4"/>
    <w:rsid w:val="00180089"/>
    <w:rsid w:val="00181C34"/>
    <w:rsid w:val="001877A0"/>
    <w:rsid w:val="001B4442"/>
    <w:rsid w:val="001C3B26"/>
    <w:rsid w:val="001C4AF6"/>
    <w:rsid w:val="001F081A"/>
    <w:rsid w:val="00253FE1"/>
    <w:rsid w:val="0025614D"/>
    <w:rsid w:val="00262C7A"/>
    <w:rsid w:val="002757E1"/>
    <w:rsid w:val="00285594"/>
    <w:rsid w:val="002B307A"/>
    <w:rsid w:val="002D3A96"/>
    <w:rsid w:val="00320637"/>
    <w:rsid w:val="003260D0"/>
    <w:rsid w:val="003309B0"/>
    <w:rsid w:val="00332A7D"/>
    <w:rsid w:val="003403B6"/>
    <w:rsid w:val="0035330B"/>
    <w:rsid w:val="00364A61"/>
    <w:rsid w:val="00370A48"/>
    <w:rsid w:val="00393BA9"/>
    <w:rsid w:val="00397D83"/>
    <w:rsid w:val="003D377E"/>
    <w:rsid w:val="003E24A1"/>
    <w:rsid w:val="003F0C34"/>
    <w:rsid w:val="003F0E53"/>
    <w:rsid w:val="003F185C"/>
    <w:rsid w:val="003F63D9"/>
    <w:rsid w:val="00401611"/>
    <w:rsid w:val="00416F49"/>
    <w:rsid w:val="00424F6E"/>
    <w:rsid w:val="00450E75"/>
    <w:rsid w:val="004708A0"/>
    <w:rsid w:val="00485C08"/>
    <w:rsid w:val="00497F02"/>
    <w:rsid w:val="004A7BF4"/>
    <w:rsid w:val="004C3B53"/>
    <w:rsid w:val="004C3B62"/>
    <w:rsid w:val="004C4491"/>
    <w:rsid w:val="004D3C43"/>
    <w:rsid w:val="004E28C1"/>
    <w:rsid w:val="004F5673"/>
    <w:rsid w:val="005319BF"/>
    <w:rsid w:val="0053675C"/>
    <w:rsid w:val="00545892"/>
    <w:rsid w:val="005A0453"/>
    <w:rsid w:val="005A18EF"/>
    <w:rsid w:val="005C7B50"/>
    <w:rsid w:val="005D52CF"/>
    <w:rsid w:val="00611587"/>
    <w:rsid w:val="0061560A"/>
    <w:rsid w:val="00642388"/>
    <w:rsid w:val="00642E8E"/>
    <w:rsid w:val="00655EAE"/>
    <w:rsid w:val="00661921"/>
    <w:rsid w:val="00680298"/>
    <w:rsid w:val="00683F82"/>
    <w:rsid w:val="006A363D"/>
    <w:rsid w:val="006A73B3"/>
    <w:rsid w:val="006B5F94"/>
    <w:rsid w:val="006C2205"/>
    <w:rsid w:val="006D42A4"/>
    <w:rsid w:val="006D44E7"/>
    <w:rsid w:val="006D5503"/>
    <w:rsid w:val="006F172D"/>
    <w:rsid w:val="00711CE6"/>
    <w:rsid w:val="0071489F"/>
    <w:rsid w:val="0071769F"/>
    <w:rsid w:val="00746101"/>
    <w:rsid w:val="00751889"/>
    <w:rsid w:val="00751F18"/>
    <w:rsid w:val="007569A8"/>
    <w:rsid w:val="00764635"/>
    <w:rsid w:val="0076568B"/>
    <w:rsid w:val="007767F7"/>
    <w:rsid w:val="00780BB4"/>
    <w:rsid w:val="007863B8"/>
    <w:rsid w:val="007B2181"/>
    <w:rsid w:val="007C0E45"/>
    <w:rsid w:val="007C316D"/>
    <w:rsid w:val="007C7B8F"/>
    <w:rsid w:val="007D6A50"/>
    <w:rsid w:val="007E4BA5"/>
    <w:rsid w:val="00812836"/>
    <w:rsid w:val="00827513"/>
    <w:rsid w:val="0083037D"/>
    <w:rsid w:val="0083525C"/>
    <w:rsid w:val="008418D6"/>
    <w:rsid w:val="00857728"/>
    <w:rsid w:val="00874747"/>
    <w:rsid w:val="008810D0"/>
    <w:rsid w:val="00884E9A"/>
    <w:rsid w:val="008A7F24"/>
    <w:rsid w:val="008C3DC3"/>
    <w:rsid w:val="008D0AF3"/>
    <w:rsid w:val="008D7E10"/>
    <w:rsid w:val="008E7605"/>
    <w:rsid w:val="00910101"/>
    <w:rsid w:val="00912E1B"/>
    <w:rsid w:val="009146FF"/>
    <w:rsid w:val="00936576"/>
    <w:rsid w:val="00941AFE"/>
    <w:rsid w:val="009749D5"/>
    <w:rsid w:val="00976D34"/>
    <w:rsid w:val="00997169"/>
    <w:rsid w:val="009973E9"/>
    <w:rsid w:val="009A121B"/>
    <w:rsid w:val="009C0577"/>
    <w:rsid w:val="009C6E21"/>
    <w:rsid w:val="009D2343"/>
    <w:rsid w:val="009E2AE2"/>
    <w:rsid w:val="009F019A"/>
    <w:rsid w:val="00A0169D"/>
    <w:rsid w:val="00A04D72"/>
    <w:rsid w:val="00A059D2"/>
    <w:rsid w:val="00A32205"/>
    <w:rsid w:val="00A37966"/>
    <w:rsid w:val="00A50B26"/>
    <w:rsid w:val="00A67076"/>
    <w:rsid w:val="00A72F4D"/>
    <w:rsid w:val="00A73E56"/>
    <w:rsid w:val="00A75080"/>
    <w:rsid w:val="00A84743"/>
    <w:rsid w:val="00AA0D7F"/>
    <w:rsid w:val="00AB7C3C"/>
    <w:rsid w:val="00AD4D48"/>
    <w:rsid w:val="00AE2802"/>
    <w:rsid w:val="00AF2D2C"/>
    <w:rsid w:val="00B016E7"/>
    <w:rsid w:val="00B113C3"/>
    <w:rsid w:val="00B30397"/>
    <w:rsid w:val="00B63B51"/>
    <w:rsid w:val="00B644D2"/>
    <w:rsid w:val="00B65542"/>
    <w:rsid w:val="00B81659"/>
    <w:rsid w:val="00B846C2"/>
    <w:rsid w:val="00B8546A"/>
    <w:rsid w:val="00B90019"/>
    <w:rsid w:val="00BA272E"/>
    <w:rsid w:val="00BC46F0"/>
    <w:rsid w:val="00BD6ED9"/>
    <w:rsid w:val="00BF211C"/>
    <w:rsid w:val="00C03880"/>
    <w:rsid w:val="00C1280D"/>
    <w:rsid w:val="00C21751"/>
    <w:rsid w:val="00C40738"/>
    <w:rsid w:val="00C4129E"/>
    <w:rsid w:val="00C52DDC"/>
    <w:rsid w:val="00C826DB"/>
    <w:rsid w:val="00C8303A"/>
    <w:rsid w:val="00C8557D"/>
    <w:rsid w:val="00C965EF"/>
    <w:rsid w:val="00C96B7D"/>
    <w:rsid w:val="00CA485D"/>
    <w:rsid w:val="00CB1B06"/>
    <w:rsid w:val="00CB2A18"/>
    <w:rsid w:val="00CD5380"/>
    <w:rsid w:val="00CE78A4"/>
    <w:rsid w:val="00D20C62"/>
    <w:rsid w:val="00D36552"/>
    <w:rsid w:val="00D45C93"/>
    <w:rsid w:val="00D54115"/>
    <w:rsid w:val="00D62895"/>
    <w:rsid w:val="00D76BB5"/>
    <w:rsid w:val="00D852E3"/>
    <w:rsid w:val="00D90656"/>
    <w:rsid w:val="00D94739"/>
    <w:rsid w:val="00D95BA7"/>
    <w:rsid w:val="00DB0F8D"/>
    <w:rsid w:val="00DB3EE2"/>
    <w:rsid w:val="00DF303B"/>
    <w:rsid w:val="00DF3E60"/>
    <w:rsid w:val="00DF4F46"/>
    <w:rsid w:val="00E04241"/>
    <w:rsid w:val="00E065D4"/>
    <w:rsid w:val="00E0678A"/>
    <w:rsid w:val="00E2109D"/>
    <w:rsid w:val="00E2301D"/>
    <w:rsid w:val="00E34490"/>
    <w:rsid w:val="00E42056"/>
    <w:rsid w:val="00E421E7"/>
    <w:rsid w:val="00E4784D"/>
    <w:rsid w:val="00E4787B"/>
    <w:rsid w:val="00E47E63"/>
    <w:rsid w:val="00E80132"/>
    <w:rsid w:val="00E91522"/>
    <w:rsid w:val="00E94DE6"/>
    <w:rsid w:val="00EC03B7"/>
    <w:rsid w:val="00EC66EB"/>
    <w:rsid w:val="00EC6F7D"/>
    <w:rsid w:val="00EE023A"/>
    <w:rsid w:val="00EF0193"/>
    <w:rsid w:val="00F01606"/>
    <w:rsid w:val="00F12074"/>
    <w:rsid w:val="00F124E7"/>
    <w:rsid w:val="00F17561"/>
    <w:rsid w:val="00F36839"/>
    <w:rsid w:val="00F53DC4"/>
    <w:rsid w:val="00F703BF"/>
    <w:rsid w:val="00F82CDF"/>
    <w:rsid w:val="00F92DE1"/>
    <w:rsid w:val="00F9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2FE1D0E"/>
  <w15:docId w15:val="{ACE2E921-8C20-41F4-9761-5B49E5D4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4743"/>
    <w:pPr>
      <w:spacing w:after="120" w:line="24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E24A1"/>
    <w:pPr>
      <w:keepNext/>
      <w:keepLines/>
      <w:numPr>
        <w:numId w:val="1"/>
      </w:numPr>
      <w:spacing w:before="120" w:after="240"/>
      <w:ind w:left="709" w:hanging="709"/>
      <w:jc w:val="left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24A1"/>
    <w:pPr>
      <w:keepNext/>
      <w:keepLines/>
      <w:numPr>
        <w:ilvl w:val="1"/>
        <w:numId w:val="8"/>
      </w:numPr>
      <w:spacing w:before="240" w:after="240"/>
      <w:jc w:val="left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24A1"/>
    <w:pPr>
      <w:keepNext/>
      <w:keepLines/>
      <w:numPr>
        <w:ilvl w:val="2"/>
        <w:numId w:val="8"/>
      </w:numPr>
      <w:spacing w:before="120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D34"/>
    <w:pPr>
      <w:keepNext/>
      <w:keepLines/>
      <w:spacing w:before="120"/>
      <w:jc w:val="left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3E24A1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3E24A1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3E24A1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3E24A1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3E24A1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7B8F"/>
    <w:pPr>
      <w:spacing w:before="120" w:after="240"/>
      <w:jc w:val="left"/>
    </w:pPr>
    <w:rPr>
      <w:rFonts w:eastAsiaTheme="majorEastAsia" w:cstheme="majorBidi"/>
      <w:b/>
      <w:color w:val="000000" w:themeColor="text1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C7B8F"/>
    <w:rPr>
      <w:rFonts w:ascii="Arial" w:eastAsiaTheme="majorEastAsia" w:hAnsi="Arial" w:cstheme="majorBidi"/>
      <w:b/>
      <w:color w:val="000000" w:themeColor="text1"/>
      <w:kern w:val="28"/>
      <w:sz w:val="3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24A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F49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6D34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D34"/>
    <w:rPr>
      <w:rFonts w:ascii="Arial" w:eastAsiaTheme="majorEastAsia" w:hAnsi="Arial" w:cstheme="majorBidi"/>
      <w:b/>
      <w:bCs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17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17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17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A50B26"/>
    <w:pPr>
      <w:numPr>
        <w:ilvl w:val="1"/>
      </w:numPr>
      <w:spacing w:before="240" w:after="240"/>
      <w:jc w:val="left"/>
    </w:pPr>
    <w:rPr>
      <w:rFonts w:eastAsiaTheme="majorEastAsia" w:cstheme="majorBidi"/>
      <w:b/>
      <w:iCs/>
      <w:color w:val="000000" w:themeColor="text1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0B26"/>
    <w:rPr>
      <w:rFonts w:ascii="Arial" w:eastAsiaTheme="majorEastAsia" w:hAnsi="Arial" w:cstheme="majorBidi"/>
      <w:b/>
      <w:iCs/>
      <w:color w:val="000000" w:themeColor="text1"/>
      <w:sz w:val="28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87B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787B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60F4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60F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C52DDC"/>
    <w:pPr>
      <w:spacing w:after="0" w:line="240" w:lineRule="auto"/>
    </w:pPr>
    <w:rPr>
      <w:rFonts w:ascii="Arial" w:hAnsi="Arial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A6A6A6" w:themeFill="background1" w:themeFillShade="A6"/>
      </w:tcPr>
    </w:tblStylePr>
  </w:style>
  <w:style w:type="paragraph" w:styleId="Verzeichnis1">
    <w:name w:val="toc 1"/>
    <w:basedOn w:val="Standard"/>
    <w:next w:val="Standard"/>
    <w:autoRedefine/>
    <w:uiPriority w:val="39"/>
    <w:qFormat/>
    <w:rsid w:val="00CA485D"/>
    <w:pPr>
      <w:tabs>
        <w:tab w:val="left" w:pos="660"/>
        <w:tab w:val="right" w:leader="dot" w:pos="9344"/>
      </w:tabs>
      <w:spacing w:before="120" w:after="0"/>
    </w:pPr>
    <w:rPr>
      <w:noProof/>
      <w:sz w:val="24"/>
    </w:rPr>
  </w:style>
  <w:style w:type="character" w:styleId="Hyperlink">
    <w:name w:val="Hyperlink"/>
    <w:basedOn w:val="Absatz-Standardschriftart"/>
    <w:uiPriority w:val="99"/>
    <w:unhideWhenUsed/>
    <w:rsid w:val="00E2301D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uiPriority w:val="35"/>
    <w:semiHidden/>
    <w:qFormat/>
    <w:rsid w:val="00A75080"/>
    <w:pPr>
      <w:spacing w:before="60"/>
    </w:pPr>
    <w:rPr>
      <w:b/>
      <w:bCs/>
      <w:color w:val="000000" w:themeColor="text1"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A0D7F"/>
    <w:pPr>
      <w:spacing w:after="0"/>
    </w:pPr>
  </w:style>
  <w:style w:type="paragraph" w:styleId="KeinLeerraum">
    <w:name w:val="No Spacing"/>
    <w:uiPriority w:val="1"/>
    <w:semiHidden/>
    <w:qFormat/>
    <w:rsid w:val="00AF2D2C"/>
    <w:pPr>
      <w:spacing w:after="0" w:line="240" w:lineRule="auto"/>
      <w:ind w:left="709" w:hanging="709"/>
      <w:jc w:val="both"/>
    </w:pPr>
    <w:rPr>
      <w:rFonts w:ascii="Arial" w:hAnsi="Arial"/>
      <w:color w:val="000000" w:themeColor="text1"/>
    </w:rPr>
  </w:style>
  <w:style w:type="character" w:styleId="BesuchterLink">
    <w:name w:val="FollowedHyperlink"/>
    <w:basedOn w:val="Absatz-Standardschriftart"/>
    <w:uiPriority w:val="99"/>
    <w:semiHidden/>
    <w:unhideWhenUsed/>
    <w:rsid w:val="00AF2D2C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7966"/>
    <w:rPr>
      <w:color w:val="808080"/>
    </w:rPr>
  </w:style>
  <w:style w:type="paragraph" w:styleId="Listenabsatz">
    <w:name w:val="List Paragraph"/>
    <w:basedOn w:val="Standard"/>
    <w:uiPriority w:val="34"/>
    <w:qFormat/>
    <w:rsid w:val="00C21751"/>
    <w:pPr>
      <w:ind w:left="720"/>
      <w:contextualSpacing/>
      <w:jc w:val="left"/>
    </w:pPr>
  </w:style>
  <w:style w:type="paragraph" w:customStyle="1" w:styleId="Tabelleninhalt">
    <w:name w:val="Tabelleninhalt"/>
    <w:basedOn w:val="Standard"/>
    <w:qFormat/>
    <w:rsid w:val="00F53DC4"/>
    <w:pPr>
      <w:spacing w:before="60" w:after="60"/>
      <w:jc w:val="left"/>
    </w:pPr>
    <w:rPr>
      <w:sz w:val="20"/>
      <w:szCs w:val="20"/>
    </w:rPr>
  </w:style>
  <w:style w:type="paragraph" w:customStyle="1" w:styleId="UntertitelnichtIndexiert">
    <w:name w:val="Untertitel nicht Indexiert"/>
    <w:basedOn w:val="Verzeichnis1"/>
    <w:autoRedefine/>
    <w:qFormat/>
    <w:rsid w:val="007C7B8F"/>
    <w:pPr>
      <w:spacing w:before="240" w:after="240"/>
      <w:jc w:val="left"/>
    </w:pPr>
    <w:rPr>
      <w:b/>
    </w:rPr>
  </w:style>
  <w:style w:type="paragraph" w:styleId="Verzeichnis2">
    <w:name w:val="toc 2"/>
    <w:basedOn w:val="Standard"/>
    <w:next w:val="Standard"/>
    <w:autoRedefine/>
    <w:uiPriority w:val="39"/>
    <w:rsid w:val="001B4442"/>
    <w:pPr>
      <w:spacing w:after="0"/>
      <w:jc w:val="left"/>
    </w:pPr>
    <w:rPr>
      <w:sz w:val="24"/>
    </w:rPr>
  </w:style>
  <w:style w:type="paragraph" w:customStyle="1" w:styleId="Code">
    <w:name w:val="Code"/>
    <w:basedOn w:val="Standard"/>
    <w:qFormat/>
    <w:rsid w:val="0083525C"/>
    <w:pPr>
      <w:shd w:val="clear" w:color="auto" w:fill="D9D9D9" w:themeFill="background1" w:themeFillShade="D9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jc w:val="left"/>
    </w:pPr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75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i\Downloads\TechDok-Titelsei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6BE626EDB4F4B65955C44760B7977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C742CA-9A51-4EE9-BE87-0BD5414FCF29}"/>
      </w:docPartPr>
      <w:docPartBody>
        <w:p w:rsidR="003E2838" w:rsidRDefault="001849C1">
          <w:pPr>
            <w:pStyle w:val="56BE626EDB4F4B65955C44760B797792"/>
          </w:pPr>
          <w:r w:rsidRPr="00684FFD">
            <w:rPr>
              <w:rStyle w:val="Platzhaltertext"/>
            </w:rPr>
            <w:t>[Titel]</w:t>
          </w:r>
        </w:p>
      </w:docPartBody>
    </w:docPart>
    <w:docPart>
      <w:docPartPr>
        <w:name w:val="53F328536CB3484AAED7BDD54B353D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B622BB5-CB1C-4049-87CA-62D7119A3C31}"/>
      </w:docPartPr>
      <w:docPartBody>
        <w:p w:rsidR="003E2838" w:rsidRDefault="001849C1">
          <w:pPr>
            <w:pStyle w:val="53F328536CB3484AAED7BDD54B353D8D"/>
          </w:pPr>
          <w:r w:rsidRPr="00684FFD">
            <w:rPr>
              <w:rStyle w:val="Platzhaltertext"/>
            </w:rPr>
            <w:t>[Betreff]</w:t>
          </w:r>
        </w:p>
      </w:docPartBody>
    </w:docPart>
    <w:docPart>
      <w:docPartPr>
        <w:name w:val="0D06490585C7427D9C19612E213C8B7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E8D5E1-92CC-4191-8088-3EDFAB3C2237}"/>
      </w:docPartPr>
      <w:docPartBody>
        <w:p w:rsidR="003E2838" w:rsidRDefault="001849C1">
          <w:pPr>
            <w:pStyle w:val="0D06490585C7427D9C19612E213C8B74"/>
          </w:pPr>
          <w:r w:rsidRPr="00684FFD">
            <w:rPr>
              <w:rStyle w:val="Platzhaltertext"/>
            </w:rPr>
            <w:t>[Autor]</w:t>
          </w:r>
        </w:p>
      </w:docPartBody>
    </w:docPart>
    <w:docPart>
      <w:docPartPr>
        <w:name w:val="83FC48D07CDA4AAC8855D95CFEB48F5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1C5DB9-A0B3-4970-97D8-B9D474FA8E13}"/>
      </w:docPartPr>
      <w:docPartBody>
        <w:p w:rsidR="003E2838" w:rsidRDefault="001849C1">
          <w:pPr>
            <w:pStyle w:val="83FC48D07CDA4AAC8855D95CFEB48F54"/>
          </w:pPr>
          <w:r w:rsidRPr="00684FFD">
            <w:rPr>
              <w:rStyle w:val="Platzhaltertext"/>
            </w:rPr>
            <w:t>[Firmen-E-Mail-Adresse]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C1"/>
    <w:rsid w:val="001849C1"/>
    <w:rsid w:val="003E2838"/>
    <w:rsid w:val="0079052F"/>
    <w:rsid w:val="00CC70F1"/>
    <w:rsid w:val="00D6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56BE626EDB4F4B65955C44760B797792">
    <w:name w:val="56BE626EDB4F4B65955C44760B797792"/>
  </w:style>
  <w:style w:type="paragraph" w:customStyle="1" w:styleId="53F328536CB3484AAED7BDD54B353D8D">
    <w:name w:val="53F328536CB3484AAED7BDD54B353D8D"/>
  </w:style>
  <w:style w:type="paragraph" w:customStyle="1" w:styleId="0D06490585C7427D9C19612E213C8B74">
    <w:name w:val="0D06490585C7427D9C19612E213C8B74"/>
  </w:style>
  <w:style w:type="paragraph" w:customStyle="1" w:styleId="83FC48D07CDA4AAC8855D95CFEB48F54">
    <w:name w:val="83FC48D07CDA4AAC8855D95CFEB48F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nikolai.schunk@noseryoung.ch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180B298FE0994DB3B528A8E4E3005F" ma:contentTypeVersion="2" ma:contentTypeDescription="Create a new document." ma:contentTypeScope="" ma:versionID="1190d30d5eee1cc7cdc9ba5587058122">
  <xsd:schema xmlns:xsd="http://www.w3.org/2001/XMLSchema" xmlns:xs="http://www.w3.org/2001/XMLSchema" xmlns:p="http://schemas.microsoft.com/office/2006/metadata/properties" xmlns:ns2="b61c4a16-06c2-494b-b81e-474e1c083e46" targetNamespace="http://schemas.microsoft.com/office/2006/metadata/properties" ma:root="true" ma:fieldsID="a2f128c36997105cf8bd573184a5da12" ns2:_="">
    <xsd:import namespace="b61c4a16-06c2-494b-b81e-474e1c083e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1c4a16-06c2-494b-b81e-474e1c083e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3926E9-C177-4904-91D1-200708C945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99D8F2-4FDE-44FF-AE9E-FF16CFE9D4B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7F120E8-3550-41E4-8D82-B037A78652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1c4a16-06c2-494b-b81e-474e1c083e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9385B91-FF5D-45A6-9FD4-7FF50DDA9E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TechDok-Titelseite.dotx</Template>
  <TotalTime>0</TotalTime>
  <Pages>4</Pages>
  <Words>250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Lernjournal LB2</vt:lpstr>
    </vt:vector>
  </TitlesOfParts>
  <Company>Noser Young Professionals AG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M120</dc:title>
  <dc:subject>Benutzerschnittstellen implementieren</dc:subject>
  <dc:creator>Nikolai &amp; Dennis</dc:creator>
  <cp:lastModifiedBy>Schunk Nikolai</cp:lastModifiedBy>
  <cp:revision>3</cp:revision>
  <cp:lastPrinted>2010-08-09T14:16:00Z</cp:lastPrinted>
  <dcterms:created xsi:type="dcterms:W3CDTF">2021-05-31T08:37:00Z</dcterms:created>
  <dcterms:modified xsi:type="dcterms:W3CDTF">2021-05-31T08:39:00Z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0x010100FB180B298FE0994DB3B528A8E4E3005F</vt:lpwstr>
  </property>
</Properties>
</file>